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bookmarkStart w:id="1" w:name="_Hlk495959757" w:displacedByCustomXml="next"/>
    <w:bookmarkEnd w:id="1" w:displacedByCustomXml="next"/>
    <w:sdt>
      <w:sdtPr>
        <w:rPr>
          <w:rFonts w:asciiTheme="majorHAnsi" w:eastAsiaTheme="majorEastAsia" w:hAnsiTheme="majorHAnsi" w:cstheme="majorBidi"/>
          <w:caps/>
          <w:color w:val="000000" w:themeColor="text1"/>
          <w:spacing w:val="-20"/>
          <w:kern w:val="28"/>
          <w:sz w:val="72"/>
          <w:szCs w:val="72"/>
        </w:rPr>
        <w:id w:val="16692134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</w:sdtEndPr>
      <w:sdtContent>
        <w:p w:rsidR="00393656" w:rsidRDefault="00393656" w:rsidP="00C21E5A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CA298CE" wp14:editId="14CCE9B6">
                    <wp:extent cx="3086100" cy="809625"/>
                    <wp:effectExtent l="0" t="0" r="0" b="9525"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086100" cy="809625"/>
                              <a:chOff x="0" y="0"/>
                              <a:chExt cx="3086100" cy="809625"/>
                            </a:xfrm>
                          </wpg:grpSpPr>
                          <pic:pic xmlns:pic="http://schemas.openxmlformats.org/drawingml/2006/picture">
                            <pic:nvPicPr>
                              <pic:cNvPr id="22" name="Imagem 22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t="56140"/>
                              <a:stretch/>
                            </pic:blipFill>
                            <pic:spPr bwMode="auto">
                              <a:xfrm>
                                <a:off x="962025" y="95250"/>
                                <a:ext cx="2124075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" name="Imagem 1" descr="https://lh6.googleusercontent.com/eEc7nP9S0pacY_WzwbR3qnddNOhY5UBu6Xfpzf3mbOOlHfo91hpoAwkd0HhylDL_VLzJMBU3GuOGd_bFX2J5iehzGmw4Aoin_wQlY8Bknshgi_DLZoBxIFKa59Hz7iVTnBwV5n-Vf0Zpi_VN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174" r="41256" b="4269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9960" cy="809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E27918" id="Grupo 3" o:spid="_x0000_s1026" style="width:243pt;height:63.75pt;mso-position-horizontal-relative:char;mso-position-vertical-relative:line" coordsize="30861,8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m 22" o:spid="_x0000_s1027" type="#_x0000_t75" alt="https://lh6.googleusercontent.com/eEc7nP9S0pacY_WzwbR3qnddNOhY5UBu6Xfpzf3mbOOlHfo91hpoAwkd0HhylDL_VLzJMBU3GuOGd_bFX2J5iehzGmw4Aoin_wQlY8Bknshgi_DLZoBxIFKa59Hz7iVTnBwV5n-Vf0Zpi_VN" style="position:absolute;left:9620;top:952;width:21241;height:7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">
                      <v:imagedata r:id="rId10" o:title="eEc7nP9S0pacY_WzwbR3qnddNOhY5UBu6Xfpzf3mbOOlHfo91hpoAwkd0HhylDL_VLzJMBU3GuOGd_bFX2J5iehzGmw4Aoin_wQlY8Bknshgi_DLZoBxIFKa59Hz7iVTnBwV5n-Vf0Zpi_VN" croptop="36792f"/>
                    </v:shape>
                    <v:shape id="Imagem 1" o:spid="_x0000_s1028" type="#_x0000_t75" alt="https://lh6.googleusercontent.com/eEc7nP9S0pacY_WzwbR3qnddNOhY5UBu6Xfpzf3mbOOlHfo91hpoAwkd0HhylDL_VLzJMBU3GuOGd_bFX2J5iehzGmw4Aoin_wQlY8Bknshgi_DLZoBxIFKa59Hz7iVTnBwV5n-Vf0Zpi_VN" style="position:absolute;width:9499;height:8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">
                      <v:imagedata r:id="rId10" o:title="eEc7nP9S0pacY_WzwbR3qnddNOhY5UBu6Xfpzf3mbOOlHfo91hpoAwkd0HhylDL_VLzJMBU3GuOGd_bFX2J5iehzGmw4Aoin_wQlY8Bknshgi_DLZoBxIFKa59Hz7iVTnBwV5n-Vf0Zpi_VN" cropbottom="27977f" cropleft="4702f" cropright="27038f"/>
                    </v:shape>
                    <w10:anchorlock/>
                  </v:group>
                </w:pict>
              </mc:Fallback>
            </mc:AlternateContent>
          </w:r>
        </w:p>
        <w:p w:rsidR="00A25AB9" w:rsidRDefault="00C21E5A" w:rsidP="00C21E5A">
          <w:pPr>
            <w:jc w:val="center"/>
            <w:rPr>
              <w:rStyle w:val="TtulodoLivro"/>
            </w:rPr>
          </w:pPr>
          <w:r>
            <w:rPr>
              <w:rStyle w:val="TtulodoLivro"/>
            </w:rPr>
            <w:t>CURSO</w:t>
          </w:r>
          <w:r w:rsidRPr="00C21E5A">
            <w:rPr>
              <w:rStyle w:val="TtulodoLivro"/>
            </w:rPr>
            <w:t xml:space="preserve"> de Engenharia Informática</w:t>
          </w:r>
        </w:p>
        <w:p w:rsidR="002C028F" w:rsidRPr="001912C1" w:rsidRDefault="002C028F" w:rsidP="00C21E5A">
          <w:pPr>
            <w:jc w:val="center"/>
            <w:rPr>
              <w:rStyle w:val="TtulodoLivro"/>
              <w:u w:val="single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2C028F" w:rsidRDefault="002C028F" w:rsidP="00C21E5A">
          <w:pPr>
            <w:jc w:val="center"/>
            <w:rPr>
              <w:rStyle w:val="TtulodoLivro"/>
            </w:rPr>
          </w:pPr>
        </w:p>
        <w:p w:rsidR="00A25AB9" w:rsidRDefault="00A25AB9" w:rsidP="00DA6E0E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editId="301CDE50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2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1E9832DF" id="Rectângulo 8" o:spid="_x0000_s1026" style="position:absolute;margin-left:0;margin-top:0;width:10.1pt;height:495.9pt;z-index:25168896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editId="252EC15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6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101358D9" id="Rectângulo 9" o:spid="_x0000_s1026" style="position:absolute;margin-left:0;margin-top:0;width:10.1pt;height:222.3pt;z-index:251695104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khyrhZwCAAA0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editId="0DBB98B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8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Default="00E67655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Subtítulo"/>
                                    <w:id w:val="35671321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 w:val="28"/>
                                      </w:rPr>
                                      <w:t>Algoritmos e tipos abstratos de dados 2017/2018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left:0;text-align:left;margin-left:0;margin-top:0;width:493.9pt;height:44.6pt;z-index:251676672;visibility:visible;mso-wrap-style:square;mso-width-percent:980;mso-height-percent:0;mso-top-percent:700;mso-wrap-distance-left:9pt;mso-wrap-distance-top:0;mso-wrap-distance-right:9pt;mso-wrap-distance-bottom:0;mso-position-horizontal:left;mso-position-horizontal-relative:margin;mso-position-vertical-relative:margin;mso-width-percent:980;mso-height-percent:0;mso-top-percent:7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lRAuwIAAME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" filled="f" stroked="f">
                    <v:textbox>
                      <w:txbxContent>
                        <w:p w:rsidR="00E67655" w:rsidRDefault="00E67655">
                          <w:pPr>
                            <w:pStyle w:val="Subttulo"/>
                          </w:pPr>
                          <w:sdt>
                            <w:sdtPr>
                              <w:rPr>
                                <w:sz w:val="28"/>
                              </w:rPr>
                              <w:alias w:val="Subtítulo"/>
                              <w:id w:val="35671321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 w:val="28"/>
                                </w:rPr>
                                <w:t>Algoritmos e tipos abstratos de dados 2017/2018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editId="16241D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49110" cy="9121140"/>
                    <wp:effectExtent l="0" t="0" r="0" b="0"/>
                    <wp:wrapNone/>
                    <wp:docPr id="19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49110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CDE8F8D" id="Rectângulo 4" o:spid="_x0000_s1026" style="position:absolute;margin-left:0;margin-top:0;width:539.3pt;height:718.2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" filled="f" strokecolor="black [3213]">
                    <w10:wrap anchorx="margin" anchory="margin"/>
                  </v:rect>
                </w:pict>
              </mc:Fallback>
            </mc:AlternateContent>
          </w:r>
        </w:p>
        <w:p w:rsidR="00FB32C2" w:rsidRPr="002D225E" w:rsidRDefault="00C21E5A">
          <w:pPr>
            <w:spacing w:line="276" w:lineRule="auto"/>
            <w:rPr>
              <w:iCs/>
              <w:color w:val="D1282E" w:themeColor="text2"/>
              <w:sz w:val="36"/>
              <w:szCs w:val="36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70DF9A1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1019175"/>
                    <wp:effectExtent l="0" t="0" r="0" b="9525"/>
                    <wp:wrapNone/>
                    <wp:docPr id="7" name="Caixa de Tex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019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Pr="00A25AB9" w:rsidRDefault="00E67655" w:rsidP="006A33FB">
                                <w:pPr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Ela</w:t>
                                </w:r>
                                <w:r w:rsidRPr="00672949">
                                  <w:t>bor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ado por: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>Daniel Barreiro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nº: 170221079 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Pr="00A25AB9"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 xml:space="preserve">Turma: </w:t>
                                </w:r>
                                <w:r>
                                  <w:rPr>
                                    <w:rFonts w:eastAsiaTheme="majorEastAsia" w:cstheme="minorHAnsi"/>
                                    <w:b/>
                                    <w:sz w:val="26"/>
                                    <w:szCs w:val="26"/>
                                  </w:rPr>
                                  <w:t>3º INF</w:t>
                                </w:r>
                              </w:p>
                              <w:p w:rsidR="00E67655" w:rsidRDefault="00E67655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 xml:space="preserve">David Afonso </w:t>
                                </w:r>
                                <w: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ab/>
                                  <w:t>nº:</w:t>
                                </w:r>
                                <w:r w:rsidR="002D225E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 xml:space="preserve"> 170221081</w:t>
                                </w:r>
                              </w:p>
                              <w:p w:rsidR="00E67655" w:rsidRPr="00672949" w:rsidRDefault="00672949" w:rsidP="00A25AB9">
                                <w:pPr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</w:pPr>
                                <w:r w:rsidRPr="00672949">
                                  <w:rPr>
                                    <w:rFonts w:eastAsiaTheme="majorEastAsia" w:cstheme="minorHAnsi"/>
                                    <w:sz w:val="26"/>
                                    <w:szCs w:val="26"/>
                                  </w:rPr>
                                  <w:t>Docente: Patrícia Macedo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o:spid="_x0000_s1027" type="#_x0000_t202" style="position:absolute;margin-left:0;margin-top:0;width:493.9pt;height:80.25pt;z-index:25166848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" filled="f" stroked="f">
                    <v:textbox>
                      <w:txbxContent>
                        <w:p w:rsidR="00E67655" w:rsidRPr="00A25AB9" w:rsidRDefault="00E67655" w:rsidP="006A33FB">
                          <w:pPr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Ela</w:t>
                          </w:r>
                          <w:r w:rsidRPr="00672949">
                            <w:t>bor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ado por: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>Daniel Barreiro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nº: 170221079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 w:rsidRPr="00A25AB9"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 xml:space="preserve">Turma: </w:t>
                          </w:r>
                          <w:r>
                            <w:rPr>
                              <w:rFonts w:eastAsiaTheme="majorEastAsia" w:cstheme="minorHAnsi"/>
                              <w:b/>
                              <w:sz w:val="26"/>
                              <w:szCs w:val="26"/>
                            </w:rPr>
                            <w:t>3º INF</w:t>
                          </w:r>
                        </w:p>
                        <w:p w:rsidR="00E67655" w:rsidRDefault="00E67655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 xml:space="preserve">David Afonso </w:t>
                          </w:r>
                          <w: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ab/>
                            <w:t>nº:</w:t>
                          </w:r>
                          <w:r w:rsidR="002D225E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 xml:space="preserve"> 170221081</w:t>
                          </w:r>
                        </w:p>
                        <w:p w:rsidR="00E67655" w:rsidRPr="00672949" w:rsidRDefault="00672949" w:rsidP="00A25AB9">
                          <w:pPr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</w:pPr>
                          <w:r w:rsidRPr="00672949">
                            <w:rPr>
                              <w:rFonts w:eastAsiaTheme="majorEastAsia" w:cstheme="minorHAnsi"/>
                              <w:sz w:val="26"/>
                              <w:szCs w:val="26"/>
                            </w:rPr>
                            <w:t>Docente: Patrícia Macedo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editId="56FA7018">
                    <wp:simplePos x="0" y="0"/>
                    <wp:positionH relativeFrom="margin">
                      <wp:posOffset>66675</wp:posOffset>
                    </wp:positionH>
                    <wp:positionV relativeFrom="margin">
                      <wp:posOffset>4805045</wp:posOffset>
                    </wp:positionV>
                    <wp:extent cx="6272530" cy="1663700"/>
                    <wp:effectExtent l="0" t="0" r="0" b="0"/>
                    <wp:wrapNone/>
                    <wp:docPr id="4" name="Caixa de Text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16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655" w:rsidRPr="00A25AB9" w:rsidRDefault="00E67655">
                                <w:pPr>
                                  <w:pStyle w:val="Ttulo"/>
                                  <w:rPr>
                                    <w:szCs w:val="144"/>
                                  </w:rPr>
                                </w:pPr>
                                <w:sdt>
                                  <w:sdtPr>
                                    <w:rPr>
                                      <w:szCs w:val="144"/>
                                    </w:rPr>
                                    <w:alias w:val="Título"/>
                                    <w:id w:val="210384310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szCs w:val="144"/>
                                      </w:rPr>
                                      <w:t>Basket score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9" o:spid="_x0000_s1028" type="#_x0000_t202" style="position:absolute;margin-left:5.25pt;margin-top:378.35pt;width:493.9pt;height:131pt;z-index:251660288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" filled="f" stroked="f">
                    <v:textbox>
                      <w:txbxContent>
                        <w:p w:rsidR="00E67655" w:rsidRPr="00A25AB9" w:rsidRDefault="00E67655">
                          <w:pPr>
                            <w:pStyle w:val="Ttulo"/>
                            <w:rPr>
                              <w:szCs w:val="144"/>
                            </w:rPr>
                          </w:pPr>
                          <w:sdt>
                            <w:sdtPr>
                              <w:rPr>
                                <w:szCs w:val="144"/>
                              </w:rPr>
                              <w:alias w:val="Título"/>
                              <w:id w:val="210384310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szCs w:val="144"/>
                                </w:rPr>
                                <w:t>Basket score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25AB9"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FB32C2" w:rsidRDefault="00FB32C2" w:rsidP="00FB32C2">
          <w:pPr>
            <w:pStyle w:val="Ttulo"/>
            <w:jc w:val="center"/>
            <w:rPr>
              <w:sz w:val="48"/>
            </w:rPr>
          </w:pPr>
          <w:r w:rsidRPr="00FB32C2">
            <w:rPr>
              <w:sz w:val="48"/>
            </w:rPr>
            <w:lastRenderedPageBreak/>
            <w:t>Índice</w:t>
          </w:r>
        </w:p>
        <w:sdt>
          <w:sdtPr>
            <w:rPr>
              <w:rFonts w:asciiTheme="minorHAnsi" w:eastAsiaTheme="minorEastAsia" w:hAnsiTheme="minorHAnsi" w:cstheme="minorBidi"/>
              <w:bCs w:val="0"/>
              <w:caps w:val="0"/>
              <w:color w:val="auto"/>
              <w:sz w:val="22"/>
              <w:szCs w:val="22"/>
            </w:rPr>
            <w:id w:val="45194420"/>
            <w:docPartObj>
              <w:docPartGallery w:val="Table of Contents"/>
              <w:docPartUnique/>
            </w:docPartObj>
          </w:sdtPr>
          <w:sdtEndPr>
            <w:rPr>
              <w:b/>
            </w:rPr>
          </w:sdtEndPr>
          <w:sdtContent>
            <w:p w:rsidR="00FB32C2" w:rsidRPr="00987DD1" w:rsidRDefault="00FB32C2">
              <w:pPr>
                <w:pStyle w:val="Cabealhodondice"/>
                <w:rPr>
                  <w:color w:val="D1282E" w:themeColor="text2"/>
                </w:rPr>
              </w:pPr>
              <w:r w:rsidRPr="00987DD1">
                <w:rPr>
                  <w:color w:val="D1282E" w:themeColor="text2"/>
                </w:rPr>
                <w:t>Conteúdo</w:t>
              </w:r>
            </w:p>
            <w:p w:rsidR="00E67655" w:rsidRDefault="00AD0ACB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2285009" w:history="1">
                <w:r w:rsidR="00E67655" w:rsidRPr="00A07E13">
                  <w:rPr>
                    <w:rStyle w:val="Hiperligao"/>
                    <w:noProof/>
                  </w:rPr>
                  <w:t>Introdução</w:t>
                </w:r>
                <w:r w:rsidR="00E67655">
                  <w:rPr>
                    <w:noProof/>
                    <w:webHidden/>
                  </w:rPr>
                  <w:tab/>
                </w:r>
                <w:r w:rsidR="00E67655">
                  <w:rPr>
                    <w:noProof/>
                    <w:webHidden/>
                  </w:rPr>
                  <w:fldChar w:fldCharType="begin"/>
                </w:r>
                <w:r w:rsidR="00E67655">
                  <w:rPr>
                    <w:noProof/>
                    <w:webHidden/>
                  </w:rPr>
                  <w:instrText xml:space="preserve"> PAGEREF _Toc512285009 \h </w:instrText>
                </w:r>
                <w:r w:rsidR="00E67655">
                  <w:rPr>
                    <w:noProof/>
                    <w:webHidden/>
                  </w:rPr>
                </w:r>
                <w:r w:rsidR="00E67655"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</w:t>
                </w:r>
                <w:r w:rsidR="00E67655"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0" w:history="1">
                <w:r w:rsidRPr="00A07E13">
                  <w:rPr>
                    <w:rStyle w:val="Hiperligao"/>
                    <w:noProof/>
                  </w:rPr>
                  <w:t>Organização do projeto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1" w:history="1">
                <w:r w:rsidRPr="00A07E13">
                  <w:rPr>
                    <w:rStyle w:val="Hiperligao"/>
                    <w:noProof/>
                  </w:rPr>
                  <w:t>Estruturas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2" w:history="1">
                <w:r w:rsidRPr="00A07E13">
                  <w:rPr>
                    <w:rStyle w:val="Hiperligao"/>
                    <w:noProof/>
                  </w:rPr>
                  <w:t>Date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3" w:history="1">
                <w:r w:rsidRPr="00A07E13">
                  <w:rPr>
                    <w:rStyle w:val="Hiperligao"/>
                    <w:noProof/>
                  </w:rPr>
                  <w:t>Player e PlayersGrid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4" w:history="1">
                <w:r w:rsidRPr="00A07E13">
                  <w:rPr>
                    <w:rStyle w:val="Hiperligao"/>
                    <w:noProof/>
                  </w:rPr>
                  <w:t>Statistics e PlayerGameStatistics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5" w:history="1">
                <w:r w:rsidRPr="00A07E13">
                  <w:rPr>
                    <w:rStyle w:val="Hiperligao"/>
                    <w:noProof/>
                  </w:rPr>
                  <w:t>Statisticsgrid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6" w:history="1">
                <w:r w:rsidRPr="00A07E13">
                  <w:rPr>
                    <w:rStyle w:val="Hiperligao"/>
                    <w:noProof/>
                  </w:rPr>
                  <w:t>Teaminfo e TeamInfoGrid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17" w:history="1">
                <w:r w:rsidRPr="00A07E13">
                  <w:rPr>
                    <w:rStyle w:val="Hiperligao"/>
                    <w:noProof/>
                  </w:rPr>
                  <w:t>Grupo 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8" w:history="1">
                <w:r w:rsidRPr="00A07E13">
                  <w:rPr>
                    <w:rStyle w:val="Hiperligao"/>
                    <w:noProof/>
                  </w:rPr>
                  <w:t>LOADP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19" w:history="1">
                <w:r w:rsidRPr="00A07E13">
                  <w:rPr>
                    <w:rStyle w:val="Hiperligao"/>
                    <w:noProof/>
                  </w:rPr>
                  <w:t>SHOWP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0" w:history="1">
                <w:r w:rsidRPr="00A07E13">
                  <w:rPr>
                    <w:rStyle w:val="Hiperligao"/>
                    <w:noProof/>
                  </w:rPr>
                  <w:t>TABLE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1" w:history="1">
                <w:r w:rsidRPr="00A07E13">
                  <w:rPr>
                    <w:rStyle w:val="Hiperligao"/>
                    <w:noProof/>
                  </w:rPr>
                  <w:t>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22" w:history="1">
                <w:r w:rsidRPr="00A07E13">
                  <w:rPr>
                    <w:rStyle w:val="Hiperligao"/>
                    <w:noProof/>
                  </w:rPr>
                  <w:t>Grupo 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3" w:history="1">
                <w:r w:rsidRPr="00A07E13">
                  <w:rPr>
                    <w:rStyle w:val="Hiperligao"/>
                    <w:noProof/>
                  </w:rPr>
                  <w:t>LOADG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4" w:history="1">
                <w:r w:rsidRPr="00A07E13">
                  <w:rPr>
                    <w:rStyle w:val="Hiperligao"/>
                    <w:noProof/>
                  </w:rPr>
                  <w:t>SEARCHG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5" w:history="1">
                <w:r w:rsidRPr="00A07E13">
                  <w:rPr>
                    <w:rStyle w:val="Hiperligao"/>
                    <w:noProof/>
                  </w:rPr>
                  <w:t>MVP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26" w:history="1">
                <w:r w:rsidRPr="00A07E13">
                  <w:rPr>
                    <w:rStyle w:val="Hiperligao"/>
                    <w:noProof/>
                  </w:rPr>
                  <w:t>Grupo 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7" w:history="1">
                <w:r w:rsidRPr="00A07E13">
                  <w:rPr>
                    <w:rStyle w:val="Hiperligao"/>
                    <w:noProof/>
                  </w:rPr>
                  <w:t>MFOULP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8" w:history="1">
                <w:r w:rsidRPr="00A07E13">
                  <w:rPr>
                    <w:rStyle w:val="Hiperligao"/>
                    <w:noProof/>
                  </w:rPr>
                  <w:t>MFOULG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29" w:history="1">
                <w:r w:rsidRPr="00A07E13">
                  <w:rPr>
                    <w:rStyle w:val="Hiperligao"/>
                    <w:noProof/>
                  </w:rPr>
                  <w:t>FAIRPLAY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30" w:history="1">
                <w:r w:rsidRPr="00A07E13">
                  <w:rPr>
                    <w:rStyle w:val="Hiperligao"/>
                    <w:noProof/>
                  </w:rPr>
                  <w:t>Grupo 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2"/>
                <w:tabs>
                  <w:tab w:val="right" w:leader="dot" w:pos="9797"/>
                </w:tabs>
                <w:rPr>
                  <w:noProof/>
                </w:rPr>
              </w:pPr>
              <w:hyperlink w:anchor="_Toc512285031" w:history="1">
                <w:r w:rsidRPr="00A07E13">
                  <w:rPr>
                    <w:rStyle w:val="Hiperligao"/>
                    <w:noProof/>
                  </w:rPr>
                  <w:t>IDEALTEAM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67655" w:rsidRDefault="00E67655">
              <w:pPr>
                <w:pStyle w:val="ndice1"/>
                <w:tabs>
                  <w:tab w:val="right" w:leader="dot" w:pos="9797"/>
                </w:tabs>
                <w:rPr>
                  <w:noProof/>
                </w:rPr>
              </w:pPr>
              <w:hyperlink w:anchor="_Toc512285032" w:history="1">
                <w:r w:rsidRPr="00A07E13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_Toc512285032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42BF3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B32C2" w:rsidRDefault="00AD0A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B32C2" w:rsidRDefault="00FB32C2">
          <w:pPr>
            <w:spacing w:line="276" w:lineRule="auto"/>
            <w:rPr>
              <w:iCs/>
              <w:color w:val="D1282E" w:themeColor="text2"/>
              <w:sz w:val="36"/>
              <w:szCs w:val="36"/>
            </w:rPr>
          </w:pPr>
          <w:r>
            <w:rPr>
              <w:iCs/>
              <w:color w:val="D1282E" w:themeColor="text2"/>
              <w:sz w:val="36"/>
              <w:szCs w:val="36"/>
            </w:rPr>
            <w:br w:type="page"/>
          </w:r>
        </w:p>
        <w:p w:rsidR="00FB32C2" w:rsidRPr="00522168" w:rsidRDefault="00FB32C2" w:rsidP="002C028F">
          <w:pPr>
            <w:pStyle w:val="Ttulo"/>
            <w:jc w:val="center"/>
            <w:outlineLvl w:val="0"/>
            <w:rPr>
              <w:sz w:val="48"/>
            </w:rPr>
          </w:pPr>
          <w:bookmarkStart w:id="2" w:name="Introdução"/>
          <w:bookmarkStart w:id="3" w:name="_Toc512285009"/>
          <w:r w:rsidRPr="00522168">
            <w:rPr>
              <w:sz w:val="48"/>
            </w:rPr>
            <w:lastRenderedPageBreak/>
            <w:t>Introdução</w:t>
          </w:r>
          <w:bookmarkEnd w:id="3"/>
        </w:p>
        <w:bookmarkEnd w:id="2"/>
        <w:p w:rsidR="00393656" w:rsidRDefault="00393656" w:rsidP="00402C0C">
          <w:pPr>
            <w:jc w:val="both"/>
          </w:pPr>
        </w:p>
        <w:p w:rsidR="00A932AD" w:rsidRDefault="006303AF" w:rsidP="00C1193D">
          <w:pPr>
            <w:jc w:val="both"/>
          </w:pPr>
          <w:r>
            <w:t>Este projeto</w:t>
          </w:r>
          <w:r w:rsidR="00C1193D">
            <w:t xml:space="preserve"> e relatório</w:t>
          </w:r>
          <w:r>
            <w:t xml:space="preserve"> fo</w:t>
          </w:r>
          <w:r w:rsidR="00C1193D">
            <w:t>ram</w:t>
          </w:r>
          <w:r>
            <w:t xml:space="preserve"> desenvolvido</w:t>
          </w:r>
          <w:r w:rsidR="00C1193D">
            <w:t>s</w:t>
          </w:r>
          <w:r>
            <w:t xml:space="preserve"> no âmbito da unidade curricular Algoritmos e Tipos Abstratos de Dados </w:t>
          </w:r>
          <w:r w:rsidR="00A73839">
            <w:t>com o objetivo de desenvolver e implementar um conjunto de funcionalidades pedidas no enunciado do projeto. O projeto insere-se no seguinte contexto (segundo o enunciado):</w:t>
          </w:r>
        </w:p>
        <w:p w:rsidR="00A73839" w:rsidRDefault="00A73839" w:rsidP="00C1193D">
          <w:pPr>
            <w:jc w:val="both"/>
            <w:rPr>
              <w:i/>
            </w:rPr>
          </w:pPr>
          <w:r w:rsidRPr="00A73839">
            <w:rPr>
              <w:i/>
            </w:rPr>
            <w:t>“A Federação Portuguesa de Basquetebol (http://www.fpb) mantem um conjunto de informação detalhada sobre cada jogo (pontos, faltas, assistências e defesas etc</w:t>
          </w:r>
          <w:r>
            <w:rPr>
              <w:i/>
            </w:rPr>
            <w:t>.</w:t>
          </w:r>
          <w:r w:rsidRPr="00A73839">
            <w:rPr>
              <w:i/>
            </w:rPr>
            <w:t xml:space="preserve"> Os dados são recolhidos em cada jogo, e posteriormente tratados estatisticamente, sendo possível obter indicadores de desempenho por jogo e por jogador.”</w:t>
          </w:r>
        </w:p>
        <w:p w:rsidR="00E9503A" w:rsidRDefault="00125404" w:rsidP="00E9503A">
          <w:pPr>
            <w:jc w:val="both"/>
          </w:pPr>
          <w:r>
            <w:t>O objetivo deste projeto foi desenvolver um programa na linguagem C para extrair informação de ficheiros (do tipo .</w:t>
          </w:r>
          <w:proofErr w:type="spellStart"/>
          <w:r>
            <w:t>csv</w:t>
          </w:r>
          <w:proofErr w:type="spellEnd"/>
          <w:r>
            <w:t>) sobre os jogadores e os jogos de basquetebol, utilizando os conhecimentos e técnicas adquiridos ao longo das aulas</w:t>
          </w:r>
          <w:r w:rsidR="00E9503A">
            <w:t>.</w:t>
          </w:r>
        </w:p>
        <w:p w:rsidR="00E9503A" w:rsidRDefault="00E9503A" w:rsidP="00E9503A">
          <w:pPr>
            <w:jc w:val="both"/>
          </w:pPr>
          <w:r>
            <w:t>Para o desenvolvimento deste projeto foram utilizados os seguintes programas:</w:t>
          </w:r>
        </w:p>
        <w:p w:rsid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r>
            <w:t xml:space="preserve">Microsoft Visual </w:t>
          </w:r>
          <w:proofErr w:type="spellStart"/>
          <w:r>
            <w:t>Studio</w:t>
          </w:r>
          <w:proofErr w:type="spellEnd"/>
          <w:r>
            <w:t xml:space="preserve"> 2017</w:t>
          </w:r>
        </w:p>
        <w:p w:rsidR="00E9503A" w:rsidRPr="00E9503A" w:rsidRDefault="00E9503A" w:rsidP="00E9503A">
          <w:pPr>
            <w:pStyle w:val="PargrafodaLista"/>
            <w:numPr>
              <w:ilvl w:val="0"/>
              <w:numId w:val="38"/>
            </w:numPr>
            <w:jc w:val="both"/>
          </w:pPr>
          <w:proofErr w:type="spellStart"/>
          <w:r>
            <w:t>Github</w:t>
          </w:r>
          <w:proofErr w:type="spellEnd"/>
        </w:p>
        <w:p w:rsidR="00A932AD" w:rsidRDefault="00A932AD">
          <w:r>
            <w:br w:type="page"/>
          </w:r>
        </w:p>
        <w:p w:rsidR="00AA6927" w:rsidRDefault="00F94D3E" w:rsidP="00E67655">
          <w:pPr>
            <w:pStyle w:val="Ttulo"/>
            <w:jc w:val="center"/>
            <w:outlineLvl w:val="0"/>
            <w:rPr>
              <w:sz w:val="48"/>
            </w:rPr>
          </w:pPr>
          <w:bookmarkStart w:id="4" w:name="_Toc512285010"/>
          <w:r w:rsidRPr="008A4961">
            <w:rPr>
              <w:sz w:val="48"/>
            </w:rPr>
            <w:lastRenderedPageBreak/>
            <w:t>Organização</w:t>
          </w:r>
          <w:r w:rsidR="00A12085" w:rsidRPr="008A4961">
            <w:rPr>
              <w:sz w:val="48"/>
            </w:rPr>
            <w:t xml:space="preserve"> do projeto</w:t>
          </w:r>
          <w:bookmarkEnd w:id="4"/>
        </w:p>
        <w:p w:rsidR="008A4961" w:rsidRPr="008A4961" w:rsidRDefault="008A4961" w:rsidP="008A4961"/>
        <w:p w:rsidR="008620D3" w:rsidRDefault="00D75095" w:rsidP="00CD38FF">
          <w:pPr>
            <w:jc w:val="both"/>
          </w:pPr>
          <w:r>
            <w:t xml:space="preserve">A estruturação e implementação </w:t>
          </w:r>
          <w:r w:rsidR="008620D3">
            <w:t xml:space="preserve">das funções apresentadas no enunciado do projeto foram feitas tendo em conta os princípios de </w:t>
          </w:r>
          <w:r w:rsidR="008620D3" w:rsidRPr="008620D3">
            <w:rPr>
              <w:b/>
            </w:rPr>
            <w:t xml:space="preserve">modularidade </w:t>
          </w:r>
          <w:r w:rsidR="008620D3">
            <w:t>estudados nas aulas teóricas. De modo a tornar o código mais organizado e percetível foi tomada a decisão de criar bibliotecas customizadas para cada grupo de comandos assim como para cada tipo de registos contidos nos ficheiros .</w:t>
          </w:r>
          <w:proofErr w:type="spellStart"/>
          <w:r w:rsidR="008620D3">
            <w:t>csv</w:t>
          </w:r>
          <w:proofErr w:type="spellEnd"/>
          <w:r w:rsidR="008620D3">
            <w:t xml:space="preserve"> (Jogos e Jogadores).</w:t>
          </w:r>
          <w:r w:rsidR="001B0C27">
            <w:t xml:space="preserve"> A organização dos ficheiros do projeto é a seguinte:</w:t>
          </w:r>
        </w:p>
        <w:tbl>
          <w:tblPr>
            <w:tblStyle w:val="TabelaSimples1"/>
            <w:tblW w:w="0" w:type="auto"/>
            <w:tblLook w:val="04A0" w:firstRow="1" w:lastRow="0" w:firstColumn="1" w:lastColumn="0" w:noHBand="0" w:noVBand="1"/>
          </w:tblPr>
          <w:tblGrid>
            <w:gridCol w:w="2694"/>
            <w:gridCol w:w="7103"/>
          </w:tblGrid>
          <w:tr w:rsidR="00CA292A" w:rsidTr="001B0C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Ficheiro</w:t>
                </w:r>
                <w:r w:rsidR="00E7499C">
                  <w:t>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</w:t>
                </w:r>
              </w:p>
            </w:tc>
          </w:tr>
          <w:tr w:rsidR="00CA292A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proofErr w:type="spellStart"/>
                <w:r>
                  <w:t>Players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Estruturas e funcionalidades para a criação e manipulação dos dados dos jogadores.</w:t>
                </w:r>
              </w:p>
            </w:tc>
          </w:tr>
          <w:tr w:rsidR="00CA292A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CA292A" w:rsidRDefault="00CA292A" w:rsidP="001B0C27">
                <w:pPr>
                  <w:jc w:val="center"/>
                </w:pPr>
                <w:r>
                  <w:t>Games</w:t>
                </w:r>
              </w:p>
            </w:tc>
            <w:tc>
              <w:tcPr>
                <w:tcW w:w="7103" w:type="dxa"/>
                <w:vAlign w:val="center"/>
              </w:tcPr>
              <w:p w:rsidR="00CA292A" w:rsidRDefault="00CA292A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Estruturas e funcionalidades para a criação e manipulação dos dados dos jogos.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A de comandos (</w:t>
                </w:r>
                <w:r w:rsidRPr="001B0C27">
                  <w:rPr>
                    <w:b/>
                  </w:rPr>
                  <w:t>LOADP, SHOWP, TABLE, SEARCH</w:t>
                </w:r>
                <w:r w:rsidR="001B0C27">
                  <w:rPr>
                    <w:b/>
                  </w:rPr>
                  <w:t>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PlayersPerformance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B (</w:t>
                </w:r>
                <w:r w:rsidRPr="001B0C27">
                  <w:rPr>
                    <w:b/>
                  </w:rPr>
                  <w:t>LOADG,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SEARCHG,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MVP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GamesInfo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Funcionalidades do Grupo C (</w:t>
                </w:r>
                <w:r w:rsidRPr="001B0C27">
                  <w:rPr>
                    <w:b/>
                  </w:rPr>
                  <w:t>MFOULP,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MFOULG,</w:t>
                </w:r>
                <w:r w:rsidR="001B0C27" w:rsidRPr="001B0C27">
                  <w:rPr>
                    <w:b/>
                  </w:rPr>
                  <w:t xml:space="preserve"> </w:t>
                </w:r>
                <w:r w:rsidRPr="001B0C27">
                  <w:rPr>
                    <w:b/>
                  </w:rPr>
                  <w:t>FAIRP</w:t>
                </w:r>
                <w:r>
                  <w:t>)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AdvanceIndicators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Funcionalidades do Grupo D (</w:t>
                </w:r>
                <w:r w:rsidRPr="001B0C27">
                  <w:rPr>
                    <w:b/>
                  </w:rPr>
                  <w:t>IDEALTEAM</w:t>
                </w:r>
                <w:r>
                  <w:t>)</w:t>
                </w:r>
              </w:p>
            </w:tc>
          </w:tr>
          <w:tr w:rsidR="00E7499C" w:rsidTr="001B0C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E7499C" w:rsidP="001B0C27">
                <w:pPr>
                  <w:jc w:val="center"/>
                </w:pPr>
                <w:proofErr w:type="spellStart"/>
                <w:r>
                  <w:t>FileHandler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E7499C" w:rsidP="001B0C27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Funcionalidade</w:t>
                </w:r>
                <w:r w:rsidR="001B0C27">
                  <w:t>s</w:t>
                </w:r>
                <w:r>
                  <w:t xml:space="preserve"> de </w:t>
                </w:r>
                <w:proofErr w:type="spellStart"/>
                <w:r w:rsidRPr="00E7499C">
                  <w:rPr>
                    <w:i/>
                  </w:rPr>
                  <w:t>parsing</w:t>
                </w:r>
                <w:proofErr w:type="spellEnd"/>
                <w:r>
                  <w:t xml:space="preserve"> e importação dos ficheiros </w:t>
                </w:r>
                <w:proofErr w:type="spellStart"/>
                <w:r>
                  <w:t>csv</w:t>
                </w:r>
                <w:proofErr w:type="spellEnd"/>
                <w:r w:rsidR="001B0C27">
                  <w:t xml:space="preserve"> tanto para jogadores como para jogos.</w:t>
                </w:r>
              </w:p>
            </w:tc>
          </w:tr>
          <w:tr w:rsidR="00E7499C" w:rsidTr="001B0C27">
            <w:trPr>
              <w:trHeight w:val="567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694" w:type="dxa"/>
                <w:vAlign w:val="center"/>
              </w:tcPr>
              <w:p w:rsidR="00E7499C" w:rsidRDefault="001B0C27" w:rsidP="001B0C27">
                <w:pPr>
                  <w:jc w:val="center"/>
                </w:pPr>
                <w:proofErr w:type="spellStart"/>
                <w:r>
                  <w:t>UserInterface</w:t>
                </w:r>
                <w:proofErr w:type="spellEnd"/>
              </w:p>
            </w:tc>
            <w:tc>
              <w:tcPr>
                <w:tcW w:w="7103" w:type="dxa"/>
                <w:vAlign w:val="center"/>
              </w:tcPr>
              <w:p w:rsidR="00E7499C" w:rsidRDefault="001B0C27" w:rsidP="001B0C27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Funcionalidade de leitura de comandos e apresentação do UI.</w:t>
                </w:r>
              </w:p>
            </w:tc>
          </w:tr>
        </w:tbl>
        <w:p w:rsidR="00CA292A" w:rsidRDefault="00CA292A" w:rsidP="006A33FB"/>
        <w:p w:rsidR="008620D3" w:rsidRDefault="001B0C27" w:rsidP="006A33FB">
          <w:r>
            <w:t xml:space="preserve">As dependências foram organizadas de modo a que as bibliotecas </w:t>
          </w:r>
          <w:proofErr w:type="spellStart"/>
          <w:r>
            <w:t>Players</w:t>
          </w:r>
          <w:proofErr w:type="spellEnd"/>
          <w:r>
            <w:t xml:space="preserve"> e Games contendo as estruturas e funcionalidades necessárias para manipular os dados carregados fossem centrais a todas as outras bibliotecas.</w:t>
          </w:r>
        </w:p>
        <w:p w:rsidR="00F3150E" w:rsidRDefault="003478B2" w:rsidP="008D3169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298942" cy="2556000"/>
                <wp:effectExtent l="0" t="0" r="6985" b="0"/>
                <wp:docPr id="59" name="Imagem 59" descr="https://documents.lucidchart.com/documents/0f9b27b7-17c3-4a58-9934-b1eae1ec203e/pages/0_0?a=327&amp;x=182&amp;y=225&amp;w=1276&amp;h=759&amp;store=1&amp;accept=image%2F*&amp;auth=LCA%20d6b9d2e9536cdfb504e978d374e436ae4b6947b7-ts%3D15245106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ttps://documents.lucidchart.com/documents/0f9b27b7-17c3-4a58-9934-b1eae1ec203e/pages/0_0?a=327&amp;x=182&amp;y=225&amp;w=1276&amp;h=759&amp;store=1&amp;accept=image%2F*&amp;auth=LCA%20d6b9d2e9536cdfb504e978d374e436ae4b6947b7-ts%3D152451068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42" cy="25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94D3E" w:rsidRPr="008A4961" w:rsidRDefault="00CD38FF" w:rsidP="00E67655">
          <w:pPr>
            <w:pStyle w:val="Ttulo"/>
            <w:jc w:val="center"/>
            <w:outlineLvl w:val="0"/>
            <w:rPr>
              <w:sz w:val="48"/>
            </w:rPr>
          </w:pPr>
          <w:bookmarkStart w:id="5" w:name="_Toc512285011"/>
          <w:r w:rsidRPr="008A4961">
            <w:rPr>
              <w:sz w:val="48"/>
            </w:rPr>
            <w:lastRenderedPageBreak/>
            <w:t>Estruturas</w:t>
          </w:r>
          <w:bookmarkEnd w:id="5"/>
        </w:p>
        <w:p w:rsidR="008A4961" w:rsidRPr="008A4961" w:rsidRDefault="008A4961" w:rsidP="008A4961"/>
        <w:p w:rsidR="00F3150E" w:rsidRDefault="00F3150E" w:rsidP="00F3150E">
          <w:r>
            <w:t xml:space="preserve">As estruturas utilizadas no projeto são na sua maioria as referidas no documento de apoio ao projeto, todas as outras estruturas foram desenvolvidas como forma de simplificar a complexidade do código de um dos comandos. </w:t>
          </w:r>
        </w:p>
        <w:p w:rsidR="008A4961" w:rsidRPr="002E6A50" w:rsidRDefault="008A4961" w:rsidP="00E67655">
          <w:pPr>
            <w:pStyle w:val="Subttulo"/>
            <w:numPr>
              <w:ilvl w:val="0"/>
              <w:numId w:val="0"/>
            </w:numPr>
            <w:spacing w:line="276" w:lineRule="auto"/>
            <w:outlineLvl w:val="1"/>
            <w:rPr>
              <w:sz w:val="32"/>
            </w:rPr>
          </w:pPr>
          <w:bookmarkStart w:id="6" w:name="_Toc512285012"/>
          <w:r w:rsidRPr="002E6A50">
            <w:rPr>
              <w:sz w:val="32"/>
            </w:rPr>
            <w:t>Date</w:t>
          </w:r>
          <w:bookmarkEnd w:id="6"/>
        </w:p>
        <w:p w:rsidR="008A4961" w:rsidRDefault="008A4961" w:rsidP="00F3150E">
          <w:r>
            <w:rPr>
              <w:noProof/>
            </w:rPr>
            <w:drawing>
              <wp:inline distT="0" distB="0" distL="0" distR="0">
                <wp:extent cx="2257425" cy="647700"/>
                <wp:effectExtent l="0" t="0" r="9525" b="0"/>
                <wp:docPr id="50" name="Image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74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A4961" w:rsidRDefault="00E67655" w:rsidP="00F3150E">
          <w:r>
            <w:t xml:space="preserve">A </w:t>
          </w:r>
          <w:proofErr w:type="gramStart"/>
          <w:r>
            <w:t xml:space="preserve">estrutura </w:t>
          </w:r>
          <w:r w:rsidRPr="00E67655">
            <w:rPr>
              <w:b/>
            </w:rPr>
            <w:t>Date</w:t>
          </w:r>
          <w:proofErr w:type="gramEnd"/>
          <w:r w:rsidR="008A4961">
            <w:t xml:space="preserve"> armazena informação da data de nascimento de um jogador, nomeadamente o dia, mês e ano da data.</w:t>
          </w:r>
        </w:p>
        <w:p w:rsidR="00241BDF" w:rsidRDefault="008D3169" w:rsidP="00E67655">
          <w:pPr>
            <w:pStyle w:val="Subttulo"/>
            <w:numPr>
              <w:ilvl w:val="0"/>
              <w:numId w:val="0"/>
            </w:numPr>
            <w:spacing w:line="276" w:lineRule="auto"/>
            <w:outlineLvl w:val="1"/>
          </w:pPr>
          <w:bookmarkStart w:id="7" w:name="_Toc512285013"/>
          <w:r w:rsidRPr="002E6A50">
            <w:rPr>
              <w:sz w:val="32"/>
            </w:rPr>
            <w:t>Player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PlayersGrid</w:t>
          </w:r>
          <w:bookmarkEnd w:id="7"/>
        </w:p>
        <w:p w:rsidR="008A4961" w:rsidRPr="008A4961" w:rsidRDefault="008A4961" w:rsidP="008A4961">
          <w:r>
            <w:rPr>
              <w:noProof/>
            </w:rPr>
            <w:drawing>
              <wp:inline distT="0" distB="0" distL="0" distR="0">
                <wp:extent cx="2228850" cy="1152525"/>
                <wp:effectExtent l="0" t="0" r="0" b="9525"/>
                <wp:docPr id="34" name="Imagem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8792"/>
                        <a:stretch/>
                      </pic:blipFill>
                      <pic:spPr bwMode="auto">
                        <a:xfrm>
                          <a:off x="0" y="0"/>
                          <a:ext cx="222885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2254B1BD" wp14:editId="26335CCE">
                <wp:extent cx="2981325" cy="914400"/>
                <wp:effectExtent l="0" t="0" r="9525" b="0"/>
                <wp:docPr id="51" name="Image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242"/>
                        <a:stretch/>
                      </pic:blipFill>
                      <pic:spPr bwMode="auto">
                        <a:xfrm>
                          <a:off x="0" y="0"/>
                          <a:ext cx="29813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8A4961" w:rsidRDefault="00241BDF" w:rsidP="008A4961">
          <w:r>
            <w:t xml:space="preserve">A estrutura </w:t>
          </w:r>
          <w:proofErr w:type="spellStart"/>
          <w:r w:rsidRPr="00241BDF">
            <w:rPr>
              <w:b/>
            </w:rPr>
            <w:t>Player</w:t>
          </w:r>
          <w:proofErr w:type="spellEnd"/>
          <w:r>
            <w:t xml:space="preserve"> </w:t>
          </w:r>
          <w:r w:rsidR="008A4961">
            <w:t xml:space="preserve">armazena a informação de cada jogador presente nos ficheiros relativos aos </w:t>
          </w:r>
          <w:proofErr w:type="spellStart"/>
          <w:r w:rsidR="008A4961">
            <w:t>jogadore</w:t>
          </w:r>
          <w:proofErr w:type="spellEnd"/>
          <w:r w:rsidR="008A4961">
            <w:t>. Constituído por um id de jogador, nome, nome de equipa, data de nascimento (utilizando a estrutura date) e sexo (F para Feminino ou M para masculino).</w:t>
          </w:r>
        </w:p>
        <w:p w:rsidR="00C845B1" w:rsidRDefault="00241BDF" w:rsidP="00C845B1">
          <w:r>
            <w:t xml:space="preserve">A estrutura </w:t>
          </w:r>
          <w:proofErr w:type="spellStart"/>
          <w:r w:rsidRPr="00241BDF">
            <w:rPr>
              <w:b/>
            </w:rPr>
            <w:t>PlayerGrid</w:t>
          </w:r>
          <w:proofErr w:type="spellEnd"/>
          <w:r>
            <w:t xml:space="preserve"> </w:t>
          </w:r>
          <w:r w:rsidR="00C845B1">
            <w:t xml:space="preserve">armazena um </w:t>
          </w:r>
          <w:proofErr w:type="spellStart"/>
          <w:r w:rsidR="00C845B1">
            <w:t>array</w:t>
          </w:r>
          <w:proofErr w:type="spellEnd"/>
          <w:r w:rsidR="00C845B1">
            <w:t xml:space="preserve"> de jogadores, bem como o tamanho do </w:t>
          </w:r>
          <w:proofErr w:type="spellStart"/>
          <w:r w:rsidR="00C845B1">
            <w:t>array</w:t>
          </w:r>
          <w:proofErr w:type="spellEnd"/>
          <w:r w:rsidR="00C845B1">
            <w:t xml:space="preserve"> e a capacidade (inicialmente 200</w:t>
          </w:r>
          <w:r w:rsidR="00307622">
            <w:t>).</w:t>
          </w:r>
        </w:p>
        <w:p w:rsidR="00C845B1" w:rsidRPr="00241BDF" w:rsidRDefault="00C845B1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8" w:name="_Toc512285014"/>
          <w:r w:rsidRPr="002E6A50">
            <w:rPr>
              <w:sz w:val="32"/>
            </w:rPr>
            <w:t>Statistics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PlayerGameStatistics</w:t>
          </w:r>
          <w:bookmarkEnd w:id="8"/>
        </w:p>
        <w:p w:rsidR="00C845B1" w:rsidRDefault="00307622" w:rsidP="00C845B1">
          <w:r>
            <w:rPr>
              <w:noProof/>
            </w:rPr>
            <w:drawing>
              <wp:inline distT="0" distB="0" distL="0" distR="0">
                <wp:extent cx="2409825" cy="1095375"/>
                <wp:effectExtent l="0" t="0" r="9525" b="9525"/>
                <wp:docPr id="52" name="Imagem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72278151" wp14:editId="7098F28A">
                <wp:extent cx="3019425" cy="800100"/>
                <wp:effectExtent l="0" t="0" r="9525" b="0"/>
                <wp:docPr id="57" name="Image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94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845B1" w:rsidRDefault="00241BDF" w:rsidP="00C845B1">
          <w:r>
            <w:t xml:space="preserve">A estrutura </w:t>
          </w:r>
          <w:proofErr w:type="spellStart"/>
          <w:r w:rsidRPr="00241BDF">
            <w:rPr>
              <w:b/>
            </w:rPr>
            <w:t>Statistics</w:t>
          </w:r>
          <w:proofErr w:type="spellEnd"/>
          <w:r w:rsidR="00307622">
            <w:t xml:space="preserve"> armazena número de pontos, faltas, assistências e bloqueios de um jogador realizados durante um certo jogo.</w:t>
          </w:r>
        </w:p>
        <w:p w:rsidR="00307622" w:rsidRDefault="00241BDF" w:rsidP="00C845B1">
          <w:r>
            <w:t>A e</w:t>
          </w:r>
          <w:r w:rsidR="00307622">
            <w:t>strutura</w:t>
          </w:r>
          <w:r>
            <w:t xml:space="preserve"> </w:t>
          </w:r>
          <w:proofErr w:type="spellStart"/>
          <w:r w:rsidRPr="00241BDF">
            <w:rPr>
              <w:b/>
            </w:rPr>
            <w:t>PlayerGameStatistics</w:t>
          </w:r>
          <w:proofErr w:type="spellEnd"/>
          <w:r w:rsidR="00307622">
            <w:t xml:space="preserve"> armazena um </w:t>
          </w:r>
          <w:proofErr w:type="spellStart"/>
          <w:r w:rsidR="00307622">
            <w:t>array</w:t>
          </w:r>
          <w:proofErr w:type="spellEnd"/>
          <w:r w:rsidR="00307622">
            <w:t xml:space="preserve"> de estatísticas, o id do jogador ao qual as estatísticas pertencem e o id do jogo realizado.</w:t>
          </w:r>
        </w:p>
        <w:p w:rsidR="00C845B1" w:rsidRPr="002E6A50" w:rsidRDefault="00E67655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9" w:name="_Toc512285015"/>
          <w:r>
            <w:rPr>
              <w:sz w:val="32"/>
            </w:rPr>
            <w:lastRenderedPageBreak/>
            <w:t>S</w:t>
          </w:r>
          <w:r w:rsidR="00C845B1" w:rsidRPr="002E6A50">
            <w:rPr>
              <w:sz w:val="32"/>
            </w:rPr>
            <w:t>tatisticsgrid</w:t>
          </w:r>
          <w:bookmarkEnd w:id="9"/>
        </w:p>
        <w:p w:rsidR="00C845B1" w:rsidRDefault="00307622" w:rsidP="00C845B1">
          <w:r>
            <w:rPr>
              <w:noProof/>
            </w:rPr>
            <w:drawing>
              <wp:inline distT="0" distB="0" distL="0" distR="0">
                <wp:extent cx="3676650" cy="800100"/>
                <wp:effectExtent l="0" t="0" r="0" b="0"/>
                <wp:docPr id="54" name="Imagem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6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7622" w:rsidRDefault="00241BDF" w:rsidP="00C845B1">
          <w:r>
            <w:t xml:space="preserve">A estrutura </w:t>
          </w:r>
          <w:proofErr w:type="spellStart"/>
          <w:r w:rsidRPr="00E67655">
            <w:rPr>
              <w:b/>
            </w:rPr>
            <w:t>StatisticsGrid</w:t>
          </w:r>
          <w:proofErr w:type="spellEnd"/>
          <w:r>
            <w:t xml:space="preserve"> </w:t>
          </w:r>
          <w:r w:rsidR="00307622">
            <w:t xml:space="preserve">armazena um </w:t>
          </w:r>
          <w:proofErr w:type="spellStart"/>
          <w:r w:rsidR="00307622">
            <w:t>array</w:t>
          </w:r>
          <w:proofErr w:type="spellEnd"/>
          <w:r w:rsidR="00307622">
            <w:t xml:space="preserve"> de </w:t>
          </w:r>
          <w:r>
            <w:t xml:space="preserve">um jogo de um jogador, </w:t>
          </w:r>
          <w:proofErr w:type="gramStart"/>
          <w:r>
            <w:t>o tamanha</w:t>
          </w:r>
          <w:proofErr w:type="gramEnd"/>
          <w:r>
            <w:t xml:space="preserve"> e a capacidade do </w:t>
          </w:r>
          <w:proofErr w:type="spellStart"/>
          <w:r>
            <w:t>array</w:t>
          </w:r>
          <w:proofErr w:type="spellEnd"/>
          <w:r>
            <w:t>.</w:t>
          </w:r>
        </w:p>
        <w:p w:rsidR="00C845B1" w:rsidRPr="00241BDF" w:rsidRDefault="00307622" w:rsidP="00E67655">
          <w:pPr>
            <w:pStyle w:val="Subttulo"/>
            <w:numPr>
              <w:ilvl w:val="0"/>
              <w:numId w:val="0"/>
            </w:numPr>
            <w:outlineLvl w:val="1"/>
            <w:rPr>
              <w:sz w:val="32"/>
            </w:rPr>
          </w:pPr>
          <w:bookmarkStart w:id="10" w:name="_Toc512285016"/>
          <w:r w:rsidRPr="002E6A50">
            <w:rPr>
              <w:sz w:val="32"/>
            </w:rPr>
            <w:t>Teaminfo</w:t>
          </w:r>
          <w:r w:rsidR="00241BDF">
            <w:rPr>
              <w:sz w:val="32"/>
            </w:rPr>
            <w:t xml:space="preserve"> e </w:t>
          </w:r>
          <w:r w:rsidR="00241BDF" w:rsidRPr="002E6A50">
            <w:rPr>
              <w:sz w:val="32"/>
            </w:rPr>
            <w:t>TeamInfoGrid</w:t>
          </w:r>
          <w:bookmarkEnd w:id="10"/>
        </w:p>
        <w:p w:rsidR="00307622" w:rsidRDefault="00307622" w:rsidP="00307622">
          <w:r>
            <w:rPr>
              <w:noProof/>
            </w:rPr>
            <w:drawing>
              <wp:inline distT="0" distB="0" distL="0" distR="0">
                <wp:extent cx="2581275" cy="952500"/>
                <wp:effectExtent l="0" t="0" r="9525" b="0"/>
                <wp:docPr id="55" name="Imagem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41BDF">
            <w:rPr>
              <w:noProof/>
            </w:rPr>
            <w:drawing>
              <wp:inline distT="0" distB="0" distL="0" distR="0" wp14:anchorId="67E0A4A1" wp14:editId="3018B4FE">
                <wp:extent cx="2543175" cy="790575"/>
                <wp:effectExtent l="0" t="0" r="9525" b="9525"/>
                <wp:docPr id="58" name="Imagem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07622" w:rsidRDefault="00E67655" w:rsidP="00307622">
          <w:r>
            <w:t xml:space="preserve">A estrutura </w:t>
          </w:r>
          <w:proofErr w:type="spellStart"/>
          <w:r w:rsidRPr="00E67655">
            <w:rPr>
              <w:b/>
            </w:rPr>
            <w:t>TeamInfo</w:t>
          </w:r>
          <w:proofErr w:type="spellEnd"/>
          <w:r w:rsidR="002E6A50">
            <w:t xml:space="preserve"> armazena</w:t>
          </w:r>
          <w:r w:rsidR="00241BDF">
            <w:t xml:space="preserve"> as informações de uma equipa (utilizada no comando FAIRPLAY). Contêm o nome da equipa, um </w:t>
          </w:r>
          <w:proofErr w:type="spellStart"/>
          <w:r w:rsidR="00241BDF">
            <w:t>array</w:t>
          </w:r>
          <w:proofErr w:type="spellEnd"/>
          <w:r w:rsidR="00241BDF">
            <w:t xml:space="preserve"> com os ids dos jogos realizados pela equipa, o número de jogos e o número de faltas realizadas pelos jogadores da equipa.</w:t>
          </w:r>
        </w:p>
        <w:p w:rsidR="00E67655" w:rsidRPr="00307622" w:rsidRDefault="00E67655" w:rsidP="00307622">
          <w:r>
            <w:t xml:space="preserve">A estrutura </w:t>
          </w:r>
          <w:proofErr w:type="spellStart"/>
          <w:r w:rsidRPr="00E67655">
            <w:rPr>
              <w:b/>
            </w:rPr>
            <w:t>TeamInfoGrid</w:t>
          </w:r>
          <w:proofErr w:type="spellEnd"/>
          <w:r>
            <w:t xml:space="preserve"> armazena um </w:t>
          </w:r>
          <w:proofErr w:type="spellStart"/>
          <w:r>
            <w:t>array</w:t>
          </w:r>
          <w:proofErr w:type="spellEnd"/>
          <w:r>
            <w:t xml:space="preserve"> de informações das equipas existentes no ficheiro de jogos.</w:t>
          </w:r>
        </w:p>
        <w:p w:rsidR="00307622" w:rsidRPr="00307622" w:rsidRDefault="00307622" w:rsidP="00307622"/>
        <w:p w:rsidR="006A33FB" w:rsidRDefault="006A33FB">
          <w:r>
            <w:br w:type="page"/>
          </w:r>
        </w:p>
        <w:p w:rsidR="006A33FB" w:rsidRDefault="001C7AC8" w:rsidP="00E67655">
          <w:pPr>
            <w:pStyle w:val="Ttulo"/>
            <w:jc w:val="center"/>
            <w:outlineLvl w:val="0"/>
            <w:rPr>
              <w:sz w:val="48"/>
            </w:rPr>
          </w:pPr>
          <w:bookmarkStart w:id="11" w:name="_Toc512285017"/>
          <w:r w:rsidRPr="001C7AC8">
            <w:rPr>
              <w:sz w:val="48"/>
            </w:rPr>
            <w:lastRenderedPageBreak/>
            <w:t>Grupo A</w:t>
          </w:r>
          <w:bookmarkEnd w:id="11"/>
        </w:p>
        <w:p w:rsidR="001C4E60" w:rsidRPr="001C4E60" w:rsidRDefault="001C4E60" w:rsidP="001C4E60">
          <w:r>
            <w:t>As funcionalidades do Grupo A segundo o enunciado “</w:t>
          </w:r>
          <w:r w:rsidRPr="001C4E60">
            <w:t>Informação sobre os Jogadores</w:t>
          </w:r>
          <w:r>
            <w:t xml:space="preserve">”, encontram-se na biblioteca </w:t>
          </w:r>
          <w:proofErr w:type="spellStart"/>
          <w:r w:rsidRPr="00605868">
            <w:rPr>
              <w:b/>
            </w:rPr>
            <w:t>PlayersInfo</w:t>
          </w:r>
          <w:proofErr w:type="spellEnd"/>
          <w:r>
            <w:t>.</w:t>
          </w:r>
        </w:p>
        <w:p w:rsidR="001C7AC8" w:rsidRDefault="00E67655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2" w:name="_Toc512285018"/>
          <w:r>
            <w:t>LOADP</w:t>
          </w:r>
          <w:bookmarkEnd w:id="12"/>
        </w:p>
        <w:p w:rsidR="00442BF3" w:rsidRPr="00442BF3" w:rsidRDefault="00442BF3" w:rsidP="00442BF3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Pr="00442BF3">
            <w:t>loadPlayers</w:t>
          </w:r>
          <w:proofErr w:type="spellEnd"/>
        </w:p>
        <w:p w:rsidR="00442BF3" w:rsidRPr="00442BF3" w:rsidRDefault="00442BF3" w:rsidP="00442BF3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1B2C16" w:rsidRPr="00442BF3" w:rsidRDefault="00442BF3" w:rsidP="00442BF3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442BF3">
            <w:rPr>
              <w:b/>
            </w:rPr>
            <w:t>Enunciado</w:t>
          </w:r>
          <w:r>
            <w:t xml:space="preserve">: </w:t>
          </w:r>
          <w:r w:rsidR="001B2C16" w:rsidRPr="00442BF3">
            <w:rPr>
              <w:i/>
            </w:rPr>
            <w:t>“Pede o nome dum ficheiro, abre o ficheiro de Jogadores carrega-o em memória, se o ficheiro não puder ser aberto, escreve "FICHEIRO INACESSIVEL" e estruturas de dados ficam vazios. Se o ficheiro não for do tipo Jogadores escreve “FICHEIRO INCORRETO”.”</w:t>
          </w:r>
        </w:p>
        <w:p w:rsidR="009C73CE" w:rsidRDefault="001B2C16" w:rsidP="001B2C16">
          <w:r>
            <w:t xml:space="preserve">Após a realização do documento de ajuda ao projeto a funcionalidade de abrir e ler a informação contida nos ficheiros do tipo </w:t>
          </w:r>
          <w:r w:rsidRPr="001B2C16">
            <w:rPr>
              <w:b/>
            </w:rPr>
            <w:t>player_n.csv</w:t>
          </w:r>
          <w:r>
            <w:t>, faltou apenas criar as estruturas para armazenar a informação e funções necessárias para adicionar às mesmas.</w:t>
          </w:r>
          <w:r w:rsidR="00226EE2">
            <w:t xml:space="preserve"> </w:t>
          </w:r>
        </w:p>
        <w:p w:rsidR="001B2C16" w:rsidRPr="009C73CE" w:rsidRDefault="009C73CE" w:rsidP="001B2C16">
          <w:r>
            <w:rPr>
              <w:noProof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810260</wp:posOffset>
                </wp:positionV>
                <wp:extent cx="4686300" cy="1866900"/>
                <wp:effectExtent l="0" t="0" r="0" b="0"/>
                <wp:wrapTopAndBottom/>
                <wp:docPr id="10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63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6EE2">
            <w:t xml:space="preserve">A função </w:t>
          </w:r>
          <w:proofErr w:type="spellStart"/>
          <w:r w:rsidR="00226EE2" w:rsidRPr="00226EE2">
            <w:rPr>
              <w:b/>
            </w:rPr>
            <w:t>loadPlayers</w:t>
          </w:r>
          <w:proofErr w:type="spellEnd"/>
          <w:r>
            <w:t>, a responsável pela funcionalidade, pede ao utilizador um nome de ficheiro a ser carregado e chama a função</w:t>
          </w:r>
          <w:r w:rsidRPr="009C73CE">
            <w:rPr>
              <w:b/>
            </w:rPr>
            <w:t xml:space="preserve">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rPr>
              <w:b/>
            </w:rPr>
            <w:t xml:space="preserve"> </w:t>
          </w:r>
          <w:r>
            <w:t xml:space="preserve">presente na biblioteca </w:t>
          </w:r>
          <w:proofErr w:type="spellStart"/>
          <w:r w:rsidRPr="009C73CE">
            <w:rPr>
              <w:b/>
            </w:rPr>
            <w:t>FileHandler</w:t>
          </w:r>
          <w:proofErr w:type="spellEnd"/>
          <w:r>
            <w:t xml:space="preserve"> para a importação dos dados.</w:t>
          </w:r>
        </w:p>
        <w:p w:rsidR="001C4E60" w:rsidRDefault="009C73CE" w:rsidP="00B1509F">
          <w:pPr>
            <w:jc w:val="both"/>
          </w:pPr>
          <w:r>
            <w:t xml:space="preserve">A função </w:t>
          </w:r>
          <w:proofErr w:type="spellStart"/>
          <w:r w:rsidRPr="009C73CE">
            <w:rPr>
              <w:b/>
            </w:rPr>
            <w:t>importPlayersFromFile</w:t>
          </w:r>
          <w:proofErr w:type="spellEnd"/>
          <w:r>
            <w:t>, fornecida na ficha de apoio ao projeto</w:t>
          </w:r>
          <w:r w:rsidR="008C549F">
            <w:t xml:space="preserve">, abre o ficheiro </w:t>
          </w:r>
          <w:proofErr w:type="spellStart"/>
          <w:r w:rsidR="008C549F">
            <w:t>csv</w:t>
          </w:r>
          <w:proofErr w:type="spellEnd"/>
          <w:r w:rsidR="008C549F">
            <w:t xml:space="preserve"> e itera cada linha do ficheiro até ao seu fim</w:t>
          </w:r>
          <w:r w:rsidR="00B1509F">
            <w:t xml:space="preserve">. Em cada linha a informação é guardada numa </w:t>
          </w:r>
          <w:proofErr w:type="spellStart"/>
          <w:r w:rsidR="00B1509F">
            <w:t>string</w:t>
          </w:r>
          <w:proofErr w:type="spellEnd"/>
          <w:r w:rsidR="00B1509F">
            <w:t xml:space="preserve"> que é decomposta nos campos individuais (separados por vírgulas) pela função </w:t>
          </w:r>
          <w:proofErr w:type="spellStart"/>
          <w:r w:rsidR="00B1509F" w:rsidRPr="00B1509F">
            <w:rPr>
              <w:b/>
            </w:rPr>
            <w:t>split</w:t>
          </w:r>
          <w:proofErr w:type="spellEnd"/>
          <w:r w:rsidR="00B1509F">
            <w:t xml:space="preserve"> e guardada </w:t>
          </w:r>
          <w:r w:rsidR="008C549F">
            <w:t xml:space="preserve">num </w:t>
          </w:r>
          <w:proofErr w:type="spellStart"/>
          <w:r w:rsidR="008C549F">
            <w:t>array</w:t>
          </w:r>
          <w:proofErr w:type="spellEnd"/>
          <w:r w:rsidR="008C549F">
            <w:t xml:space="preserve"> de </w:t>
          </w:r>
          <w:proofErr w:type="spellStart"/>
          <w:r w:rsidR="008C549F">
            <w:t>strings</w:t>
          </w:r>
          <w:proofErr w:type="spellEnd"/>
          <w:r w:rsidR="008C549F">
            <w:t xml:space="preserve"> (</w:t>
          </w:r>
          <w:proofErr w:type="spellStart"/>
          <w:r w:rsidR="008C549F">
            <w:t>tokens</w:t>
          </w:r>
          <w:proofErr w:type="spellEnd"/>
          <w:r w:rsidR="008C549F">
            <w:t>)</w:t>
          </w:r>
          <w:r w:rsidR="001C4E60">
            <w:t>.</w:t>
          </w:r>
        </w:p>
        <w:p w:rsidR="001C4E60" w:rsidRDefault="001C4E60" w:rsidP="001C4E60">
          <w:pPr>
            <w:jc w:val="center"/>
          </w:pPr>
          <w:r>
            <w:rPr>
              <w:noProof/>
            </w:rPr>
            <w:lastRenderedPageBreak/>
            <w:drawing>
              <wp:inline distT="0" distB="0" distL="0" distR="0" wp14:anchorId="42B92945" wp14:editId="54711C93">
                <wp:extent cx="4657725" cy="2262988"/>
                <wp:effectExtent l="0" t="0" r="0" b="4445"/>
                <wp:docPr id="14" name="Imagem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3018" cy="2284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26EE2" w:rsidRDefault="00226EE2" w:rsidP="009C73CE">
          <w:pPr>
            <w:jc w:val="center"/>
          </w:pPr>
        </w:p>
        <w:p w:rsidR="00226EE2" w:rsidRDefault="00226EE2" w:rsidP="00B1509F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752850"/>
                <wp:effectExtent l="0" t="0" r="9525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75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C73CE" w:rsidRDefault="00B1509F" w:rsidP="001C4E60">
          <w:r>
            <w:t xml:space="preserve">Após </w:t>
          </w:r>
          <w:r w:rsidR="001C4E60">
            <w:t xml:space="preserve">a iteração de </w:t>
          </w:r>
          <w:r>
            <w:t xml:space="preserve">cada linha </w:t>
          </w:r>
          <w:r w:rsidR="001C4E60">
            <w:t xml:space="preserve">a informação armazenada no </w:t>
          </w:r>
          <w:proofErr w:type="spellStart"/>
          <w:r w:rsidR="001C4E60">
            <w:t>array</w:t>
          </w:r>
          <w:proofErr w:type="spellEnd"/>
          <w:r w:rsidR="001C4E60">
            <w:t xml:space="preserve"> de </w:t>
          </w:r>
          <w:proofErr w:type="spellStart"/>
          <w:r w:rsidR="001C4E60">
            <w:t>strings</w:t>
          </w:r>
          <w:proofErr w:type="spellEnd"/>
          <w:r w:rsidR="001C4E60">
            <w:t xml:space="preserve"> (</w:t>
          </w:r>
          <w:proofErr w:type="spellStart"/>
          <w:r w:rsidR="001C4E60">
            <w:t>tokens</w:t>
          </w:r>
          <w:proofErr w:type="spellEnd"/>
          <w:r w:rsidR="001C4E60">
            <w:t xml:space="preserve">) é enviada para a função </w:t>
          </w:r>
          <w:proofErr w:type="spellStart"/>
          <w:r w:rsidR="001C4E60" w:rsidRPr="001C4E60">
            <w:rPr>
              <w:b/>
            </w:rPr>
            <w:t>createPlayer</w:t>
          </w:r>
          <w:proofErr w:type="spellEnd"/>
          <w:r w:rsidR="001C4E60">
            <w:t xml:space="preserve"> onde é criado um registo da estrutura </w:t>
          </w:r>
          <w:proofErr w:type="spellStart"/>
          <w:r w:rsidR="001C4E60" w:rsidRPr="001C4E60">
            <w:rPr>
              <w:b/>
            </w:rPr>
            <w:t>Player</w:t>
          </w:r>
          <w:proofErr w:type="spellEnd"/>
          <w:r w:rsidR="001C4E60">
            <w:t xml:space="preserve"> que por si é adicionado ao </w:t>
          </w:r>
          <w:proofErr w:type="spellStart"/>
          <w:r w:rsidR="001C4E60">
            <w:t>array</w:t>
          </w:r>
          <w:proofErr w:type="spellEnd"/>
          <w:r w:rsidR="001C4E60">
            <w:t xml:space="preserve"> de jogadores da estrutura </w:t>
          </w:r>
          <w:proofErr w:type="spellStart"/>
          <w:r w:rsidR="001C4E60" w:rsidRPr="001C4E60">
            <w:rPr>
              <w:b/>
            </w:rPr>
            <w:t>PlayersGrid</w:t>
          </w:r>
          <w:proofErr w:type="spellEnd"/>
          <w:r w:rsidR="001C4E60">
            <w:t>.</w:t>
          </w:r>
        </w:p>
        <w:p w:rsidR="00744D06" w:rsidRDefault="00744D06">
          <w:r>
            <w:br w:type="page"/>
          </w:r>
        </w:p>
        <w:p w:rsidR="001C7AC8" w:rsidRDefault="001C7AC8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3" w:name="_Toc512285019"/>
          <w:r>
            <w:lastRenderedPageBreak/>
            <w:t>SHOWP</w:t>
          </w:r>
          <w:bookmarkEnd w:id="13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Pr="00744D06">
            <w:t>showPlayers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1C4E60" w:rsidRPr="00744D06" w:rsidRDefault="00744D06" w:rsidP="004729C5">
          <w:pPr>
            <w:pStyle w:val="PargrafodaLista"/>
            <w:numPr>
              <w:ilvl w:val="0"/>
              <w:numId w:val="47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1C4E60" w:rsidRPr="00744D06">
            <w:rPr>
              <w:i/>
            </w:rPr>
            <w:t>“Pergunta se a ordenação é de (A-Z) ou de (Z-A).  Mostra todos os jogadores ordenados por nome, um por linha, indicando o seu id, em que equipa jogam e a data de nascimento.”</w:t>
          </w:r>
          <w:r w:rsidRPr="00744D06">
            <w:rPr>
              <w:noProof/>
            </w:rPr>
            <w:t xml:space="preserve"> </w:t>
          </w:r>
          <w:r>
            <w:rPr>
              <w:noProof/>
            </w:rPr>
            <w:drawing>
              <wp:inline distT="0" distB="0" distL="0" distR="0" wp14:anchorId="69990197" wp14:editId="2DDEF691">
                <wp:extent cx="5248274" cy="1933575"/>
                <wp:effectExtent l="0" t="0" r="0" b="0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98871" cy="19522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C4E60" w:rsidRPr="00605868" w:rsidRDefault="001C4E60" w:rsidP="001C4E60">
          <w:r w:rsidRPr="00605868">
            <w:t xml:space="preserve">A função </w:t>
          </w:r>
          <w:proofErr w:type="spellStart"/>
          <w:r w:rsidRPr="00605868">
            <w:rPr>
              <w:b/>
            </w:rPr>
            <w:t>showPlayers</w:t>
          </w:r>
          <w:proofErr w:type="spellEnd"/>
          <w:r w:rsidRPr="00605868">
            <w:t xml:space="preserve">, </w:t>
          </w:r>
          <w:r w:rsidR="00605868" w:rsidRPr="00605868">
            <w:t xml:space="preserve">pede ao </w:t>
          </w:r>
          <w:r w:rsidR="00605868">
            <w:t>utilizador um método de ordenação (</w:t>
          </w:r>
          <w:proofErr w:type="gramStart"/>
          <w:r w:rsidR="00605868">
            <w:t>1:[</w:t>
          </w:r>
          <w:proofErr w:type="gramEnd"/>
          <w:r w:rsidR="00605868">
            <w:t>A-Z], 2:[Z-A]) e utiliza as</w:t>
          </w:r>
          <w:r w:rsidRPr="00605868">
            <w:t xml:space="preserve"> </w:t>
          </w:r>
          <w:r w:rsidR="00605868">
            <w:t>funções</w:t>
          </w:r>
          <w:r w:rsidR="00605868" w:rsidRPr="00605868">
            <w:t xml:space="preserve"> </w:t>
          </w:r>
          <w:proofErr w:type="spellStart"/>
          <w:r w:rsidR="00605868" w:rsidRPr="00605868">
            <w:rPr>
              <w:b/>
            </w:rPr>
            <w:t>orderPlayersGrid</w:t>
          </w:r>
          <w:proofErr w:type="spellEnd"/>
          <w:r w:rsidRPr="00605868">
            <w:t xml:space="preserve"> e </w:t>
          </w:r>
          <w:proofErr w:type="spellStart"/>
          <w:r w:rsidRPr="00605868">
            <w:rPr>
              <w:b/>
            </w:rPr>
            <w:t>printPlayersGrid</w:t>
          </w:r>
          <w:proofErr w:type="spellEnd"/>
          <w:r w:rsidR="00605868">
            <w:rPr>
              <w:b/>
            </w:rPr>
            <w:t xml:space="preserve"> </w:t>
          </w:r>
          <w:r w:rsidR="00605868">
            <w:t xml:space="preserve">da biblioteca </w:t>
          </w:r>
          <w:proofErr w:type="spellStart"/>
          <w:r w:rsidR="00605868" w:rsidRPr="00605868">
            <w:rPr>
              <w:b/>
            </w:rPr>
            <w:t>Players</w:t>
          </w:r>
          <w:proofErr w:type="spellEnd"/>
          <w:r w:rsidR="00605868">
            <w:t>, para a ordenação dos registos dos jogadores por ordem alfabética escolhida e apresentação das informações no ecrã respetivamente.</w:t>
          </w:r>
          <w:r w:rsidR="00744D06" w:rsidRPr="00744D06">
            <w:rPr>
              <w:noProof/>
            </w:rPr>
            <w:t xml:space="preserve"> </w:t>
          </w:r>
          <w:r w:rsidR="00744D06" w:rsidRPr="00257D3C">
            <w:rPr>
              <w:noProof/>
            </w:rPr>
            <w:drawing>
              <wp:inline distT="0" distB="0" distL="0" distR="0" wp14:anchorId="473270DE" wp14:editId="7520DC92">
                <wp:extent cx="6219825" cy="2352675"/>
                <wp:effectExtent l="0" t="0" r="9525" b="9525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352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05868" w:rsidRPr="00605868" w:rsidRDefault="00605868" w:rsidP="00605868">
          <w:r>
            <w:t xml:space="preserve">A função </w:t>
          </w:r>
          <w:proofErr w:type="spellStart"/>
          <w:r w:rsidRPr="00605868">
            <w:rPr>
              <w:b/>
            </w:rPr>
            <w:t>orderPlayersGrid</w:t>
          </w:r>
          <w:proofErr w:type="spellEnd"/>
          <w:r>
            <w:rPr>
              <w:b/>
            </w:rPr>
            <w:t xml:space="preserve"> </w:t>
          </w:r>
          <w:r>
            <w:t xml:space="preserve">utiliza o algoritmo </w:t>
          </w:r>
          <w:proofErr w:type="spellStart"/>
          <w:r w:rsidRPr="00605868">
            <w:rPr>
              <w:b/>
            </w:rPr>
            <w:t>selection</w:t>
          </w:r>
          <w:proofErr w:type="spellEnd"/>
          <w:r w:rsidRPr="00605868">
            <w:rPr>
              <w:b/>
            </w:rPr>
            <w:t xml:space="preserve"> </w:t>
          </w:r>
          <w:proofErr w:type="spellStart"/>
          <w:r w:rsidRPr="00605868">
            <w:rPr>
              <w:b/>
            </w:rPr>
            <w:t>sort</w:t>
          </w:r>
          <w:proofErr w:type="spellEnd"/>
          <w:r>
            <w:t xml:space="preserve"> estudados nas aulas, tendo em conta o método de ordenação escolhido pelo utilizador.</w:t>
          </w:r>
        </w:p>
        <w:p w:rsidR="00744D06" w:rsidRDefault="00744D06">
          <w:r>
            <w:br w:type="page"/>
          </w:r>
        </w:p>
        <w:p w:rsidR="001C4E60" w:rsidRDefault="001C4E60" w:rsidP="00605868">
          <w:pPr>
            <w:jc w:val="center"/>
          </w:pPr>
        </w:p>
        <w:p w:rsidR="00605868" w:rsidRDefault="00605868" w:rsidP="00605868">
          <w:r>
            <w:t xml:space="preserve">A função </w:t>
          </w:r>
          <w:proofErr w:type="spellStart"/>
          <w:r w:rsidRPr="0055326C">
            <w:rPr>
              <w:b/>
            </w:rPr>
            <w:t>printPlayersGrid</w:t>
          </w:r>
          <w:proofErr w:type="spellEnd"/>
          <w:r>
            <w:t xml:space="preserve"> simplesmente itera cada registo do </w:t>
          </w:r>
          <w:proofErr w:type="spellStart"/>
          <w:r>
            <w:t>array</w:t>
          </w:r>
          <w:proofErr w:type="spellEnd"/>
          <w:r>
            <w:t xml:space="preserve"> de jogadores guardado na estrutura </w:t>
          </w:r>
          <w:proofErr w:type="spellStart"/>
          <w:r w:rsidRPr="00605868">
            <w:rPr>
              <w:b/>
            </w:rPr>
            <w:t>PlayersGrid</w:t>
          </w:r>
          <w:proofErr w:type="spellEnd"/>
          <w:r>
            <w:t xml:space="preserve"> e </w:t>
          </w:r>
          <w:r w:rsidR="009E4DE7">
            <w:t xml:space="preserve">utiliza o método </w:t>
          </w:r>
          <w:proofErr w:type="spellStart"/>
          <w:r w:rsidR="009E4DE7" w:rsidRPr="009E4DE7">
            <w:rPr>
              <w:b/>
            </w:rPr>
            <w:t>printPlayer</w:t>
          </w:r>
          <w:proofErr w:type="spellEnd"/>
          <w:r w:rsidR="009E4DE7">
            <w:t xml:space="preserve"> da biblioteca </w:t>
          </w:r>
          <w:proofErr w:type="spellStart"/>
          <w:r w:rsidR="009E4DE7" w:rsidRPr="009E4DE7">
            <w:rPr>
              <w:b/>
            </w:rPr>
            <w:t>Players</w:t>
          </w:r>
          <w:proofErr w:type="spellEnd"/>
          <w:r w:rsidR="009E4DE7">
            <w:t xml:space="preserve"> para apresentar a informação do jogador.</w:t>
          </w:r>
        </w:p>
        <w:p w:rsidR="00605868" w:rsidRDefault="00605868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057650" cy="800100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576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 w:rsidP="00605868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5048250" cy="1543050"/>
                <wp:effectExtent l="0" t="0" r="0" b="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825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E4DE7" w:rsidRDefault="009E4DE7">
          <w:r>
            <w:br w:type="page"/>
          </w:r>
        </w:p>
        <w:p w:rsidR="001C7AC8" w:rsidRDefault="001B2C16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4" w:name="_Toc512285020"/>
          <w:r>
            <w:lastRenderedPageBreak/>
            <w:t>TABLE</w:t>
          </w:r>
          <w:bookmarkEnd w:id="14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getPlayerAge</w:t>
          </w:r>
          <w:proofErr w:type="spellEnd"/>
          <w:r>
            <w:t xml:space="preserve">, </w:t>
          </w:r>
          <w:proofErr w:type="spellStart"/>
          <w:r>
            <w:t>countPlayersSquad</w:t>
          </w:r>
          <w:proofErr w:type="spellEnd"/>
          <w:r>
            <w:t xml:space="preserve">, </w:t>
          </w:r>
          <w:proofErr w:type="spellStart"/>
          <w:r>
            <w:t>printSquadTable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9E4DE7" w:rsidRPr="00744D06" w:rsidRDefault="00744D06" w:rsidP="00744D06">
          <w:pPr>
            <w:pStyle w:val="PargrafodaLista"/>
            <w:numPr>
              <w:ilvl w:val="0"/>
              <w:numId w:val="48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9E4DE7" w:rsidRPr="00744D06">
            <w:rPr>
              <w:i/>
            </w:rPr>
            <w:t>“Mostra da chamada "</w:t>
          </w:r>
          <w:proofErr w:type="spellStart"/>
          <w:r w:rsidR="009E4DE7" w:rsidRPr="00744D06">
            <w:rPr>
              <w:i/>
            </w:rPr>
            <w:t>Table</w:t>
          </w:r>
          <w:proofErr w:type="spellEnd"/>
          <w:r w:rsidR="009E4DE7" w:rsidRPr="00744D06">
            <w:rPr>
              <w:i/>
            </w:rPr>
            <w:t xml:space="preserve"> </w:t>
          </w:r>
          <w:proofErr w:type="spellStart"/>
          <w:r w:rsidR="009E4DE7" w:rsidRPr="00744D06">
            <w:rPr>
              <w:i/>
            </w:rPr>
            <w:t>Squads</w:t>
          </w:r>
          <w:proofErr w:type="spellEnd"/>
          <w:r w:rsidR="009E4DE7" w:rsidRPr="00744D06">
            <w:rPr>
              <w:i/>
            </w:rPr>
            <w:t>". Trata-se de uma tabela (</w:t>
          </w:r>
          <w:proofErr w:type="spellStart"/>
          <w:r w:rsidR="009E4DE7" w:rsidRPr="00744D06">
            <w:rPr>
              <w:i/>
            </w:rPr>
            <w:t>matrix</w:t>
          </w:r>
          <w:proofErr w:type="spellEnd"/>
          <w:r w:rsidR="009E4DE7" w:rsidRPr="00744D06">
            <w:rPr>
              <w:i/>
            </w:rPr>
            <w:t xml:space="preserve"> 4x2) que mostra quantos jogadores existem por escalão etário e por género”</w:t>
          </w:r>
        </w:p>
        <w:p w:rsidR="00E844D7" w:rsidRPr="00E844D7" w:rsidRDefault="00E844D7" w:rsidP="009E4DE7">
          <w:r>
            <w:t>Utilizando constantes def</w:t>
          </w:r>
          <w:r w:rsidR="009C2A46">
            <w:t>inimos os</w:t>
          </w:r>
          <w:r w:rsidR="00120C79">
            <w:t xml:space="preserve"> as idades dos escalões definidos no enunciado na biblioteca </w:t>
          </w:r>
          <w:proofErr w:type="spellStart"/>
          <w:r w:rsidR="00120C79" w:rsidRPr="00120C79">
            <w:rPr>
              <w:b/>
            </w:rPr>
            <w:t>PlayersInfo</w:t>
          </w:r>
          <w:proofErr w:type="spellEnd"/>
          <w:r w:rsidR="00120C79">
            <w:t>, uma vês que o escalão sénior não tem um limite de idade definimos 99 como o valor da idade mínima desse escalão.</w:t>
          </w:r>
        </w:p>
        <w:p w:rsidR="002E049D" w:rsidRDefault="009E4DE7" w:rsidP="002E049D">
          <w:pPr>
            <w:jc w:val="center"/>
            <w:rPr>
              <w:u w:val="single"/>
            </w:rPr>
          </w:pPr>
          <w:r>
            <w:rPr>
              <w:noProof/>
            </w:rPr>
            <w:drawing>
              <wp:inline distT="0" distB="0" distL="0" distR="0">
                <wp:extent cx="2133600" cy="647700"/>
                <wp:effectExtent l="0" t="0" r="0" b="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336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049D" w:rsidRDefault="002E049D" w:rsidP="002E049D">
          <w:r>
            <w:t xml:space="preserve">Após os escalões estarem definidos, criou-se a função para calcular a idade de cada jogadora através da sua data de nascimento. A função </w:t>
          </w:r>
          <w:proofErr w:type="spellStart"/>
          <w:r w:rsidRPr="002E049D">
            <w:rPr>
              <w:b/>
            </w:rPr>
            <w:t>getPlayerAge</w:t>
          </w:r>
          <w:proofErr w:type="spellEnd"/>
          <w:r>
            <w:t xml:space="preserve"> da biblioteca </w:t>
          </w:r>
          <w:proofErr w:type="spellStart"/>
          <w:r w:rsidRPr="002E049D">
            <w:rPr>
              <w:b/>
            </w:rPr>
            <w:t>Players</w:t>
          </w:r>
          <w:proofErr w:type="spellEnd"/>
          <w:r>
            <w:t xml:space="preserve">, recebe o registo de um jogador e utilizando o comando </w:t>
          </w:r>
          <w:proofErr w:type="spellStart"/>
          <w:r w:rsidRPr="002E049D">
            <w:rPr>
              <w:b/>
            </w:rPr>
            <w:t>localtime_s</w:t>
          </w:r>
          <w:proofErr w:type="spellEnd"/>
          <w:r>
            <w:t xml:space="preserve"> retorna o ano atual, ao subtrair o ano atual com o ano da data de nascimento do utilizador obtemos a sua idade.</w:t>
          </w:r>
        </w:p>
        <w:p w:rsidR="002E049D" w:rsidRDefault="002E049D" w:rsidP="002E049D">
          <w:r w:rsidRPr="002E049D">
            <w:rPr>
              <w:b/>
            </w:rPr>
            <w:t>Nota:</w:t>
          </w:r>
          <w:r>
            <w:t xml:space="preserve"> Esta maneira não tem em conta o dia e mês de nascimento, como tal se um sendo a data atual 15/04/2018 um jogador com 22 anos que faça anos em 16/04/2018 terá 23 anos mesmo ainda não ter chegado o seu dia de anos, mas uma vez que os escalões de idades têm em conta o ano e não o dia e o mês esta solução é válida!</w:t>
          </w:r>
        </w:p>
        <w:p w:rsidR="002E049D" w:rsidRPr="002E049D" w:rsidRDefault="002E049D" w:rsidP="002E049D">
          <w:pPr>
            <w:jc w:val="center"/>
            <w:rPr>
              <w:u w:val="single"/>
            </w:rPr>
          </w:pPr>
          <w:r w:rsidRPr="002E049D">
            <w:rPr>
              <w:noProof/>
            </w:rPr>
            <w:drawing>
              <wp:inline distT="0" distB="0" distL="0" distR="0">
                <wp:extent cx="6219825" cy="1114425"/>
                <wp:effectExtent l="0" t="0" r="9525" b="952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Default="00257D3C" w:rsidP="00257D3C">
          <w:pPr>
            <w:jc w:val="both"/>
          </w:pPr>
          <w:r>
            <w:t xml:space="preserve">Com todas as funcionalidades criadas para obter a informação necessária para a funcionalidade pedida </w:t>
          </w:r>
          <w:r w:rsidR="0055326C">
            <w:t xml:space="preserve">criou-se a função </w:t>
          </w:r>
          <w:proofErr w:type="spellStart"/>
          <w:r w:rsidR="0055326C" w:rsidRPr="0055326C">
            <w:rPr>
              <w:b/>
            </w:rPr>
            <w:t>countPlayersSquad</w:t>
          </w:r>
          <w:proofErr w:type="spellEnd"/>
          <w:r w:rsidR="0055326C">
            <w:rPr>
              <w:b/>
            </w:rPr>
            <w:t xml:space="preserve"> </w:t>
          </w:r>
          <w:r w:rsidR="0055326C">
            <w:t xml:space="preserve">que recebendo o </w:t>
          </w:r>
          <w:proofErr w:type="spellStart"/>
          <w:r w:rsidR="0055326C" w:rsidRPr="0055326C">
            <w:rPr>
              <w:i/>
            </w:rPr>
            <w:t>array</w:t>
          </w:r>
          <w:proofErr w:type="spellEnd"/>
          <w:r w:rsidR="0055326C" w:rsidRPr="0055326C">
            <w:rPr>
              <w:i/>
            </w:rPr>
            <w:t xml:space="preserve"> </w:t>
          </w:r>
          <w:r w:rsidR="0055326C">
            <w:t xml:space="preserve">de jogadores, um escalão e um sexo (Masculino ou Feminino) retorna a contagem de jogadores que </w:t>
          </w:r>
          <w:r w:rsidR="002E049D">
            <w:t>respeitem o sexo enviado e a sua idade esteja dentro dos limites do escalão.</w:t>
          </w:r>
          <w:r>
            <w:t xml:space="preserve"> </w:t>
          </w:r>
        </w:p>
        <w:p w:rsidR="00120C79" w:rsidRDefault="00257D3C" w:rsidP="00257D3C">
          <w:pPr>
            <w:jc w:val="both"/>
          </w:pPr>
          <w:r>
            <w:t xml:space="preserve">Em primeiro lugar é definido um </w:t>
          </w:r>
          <w:r w:rsidRPr="00257D3C">
            <w:rPr>
              <w:i/>
            </w:rPr>
            <w:t>range</w:t>
          </w:r>
          <w:r>
            <w:rPr>
              <w:i/>
            </w:rPr>
            <w:t xml:space="preserve"> </w:t>
          </w:r>
          <w:r>
            <w:t xml:space="preserve">entre a idade mínima do escalão e a idade máxima, através do </w:t>
          </w:r>
          <w:proofErr w:type="spellStart"/>
          <w:r w:rsidRPr="00257D3C">
            <w:rPr>
              <w:i/>
            </w:rPr>
            <w:t>switch</w:t>
          </w:r>
          <w:proofErr w:type="spellEnd"/>
          <w:r w:rsidRPr="00257D3C">
            <w:rPr>
              <w:i/>
            </w:rPr>
            <w:t xml:space="preserve"> case</w:t>
          </w:r>
          <w:r>
            <w:t xml:space="preserve"> podemos ver que tirando o escalão sub14 que não tem uma idade mínima e o escalão sénior, todos os outros escalões utilizam o escalão inferior como idade mínima.</w:t>
          </w:r>
        </w:p>
        <w:p w:rsidR="00257D3C" w:rsidRPr="00257D3C" w:rsidRDefault="00257D3C" w:rsidP="00257D3C">
          <w:pPr>
            <w:jc w:val="both"/>
          </w:pPr>
          <w:r>
            <w:t xml:space="preserve">De seguida é percorrido o </w:t>
          </w:r>
          <w:proofErr w:type="spellStart"/>
          <w:r>
            <w:t>array</w:t>
          </w:r>
          <w:proofErr w:type="spellEnd"/>
          <w:r>
            <w:t xml:space="preserve"> de jogadores em que a cada iteração é feita a verificação do sexo do jogador e, caso o tipo de escalão seja sénior, se a idade for superior à idade mínima do escalão </w:t>
          </w:r>
          <w:r>
            <w:lastRenderedPageBreak/>
            <w:t>sub18, caso o tipo de escalão seja outro, se a idade estiver entre a idade mínima e máxima do escalão, incrementando o contador a cada jogador válida. No fim retornar o contador calculado.</w:t>
          </w:r>
        </w:p>
        <w:p w:rsidR="009E4DE7" w:rsidRDefault="009E4DE7" w:rsidP="009E4DE7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29350" cy="2981325"/>
                <wp:effectExtent l="0" t="0" r="0" b="9525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98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57D3C" w:rsidRPr="00257D3C" w:rsidRDefault="00257D3C" w:rsidP="00257D3C">
          <w:r>
            <w:t xml:space="preserve">Por fim a função </w:t>
          </w:r>
          <w:proofErr w:type="spellStart"/>
          <w:r w:rsidRPr="00257D3C">
            <w:rPr>
              <w:b/>
            </w:rPr>
            <w:t>printSquadTable</w:t>
          </w:r>
          <w:proofErr w:type="spellEnd"/>
          <w:r>
            <w:t xml:space="preserve">, escreve no ecrã a estrutura da tabela e por cada linha de informação invoca a função </w:t>
          </w:r>
          <w:proofErr w:type="spellStart"/>
          <w:r w:rsidRPr="00257D3C">
            <w:rPr>
              <w:b/>
            </w:rPr>
            <w:t>countPlayersSquad</w:t>
          </w:r>
          <w:proofErr w:type="spellEnd"/>
          <w:r>
            <w:t xml:space="preserve"> com o escalão e o sexo desejado.</w:t>
          </w:r>
        </w:p>
        <w:p w:rsidR="009E4DE7" w:rsidRDefault="009E4DE7" w:rsidP="009E4DE7">
          <w:r>
            <w:rPr>
              <w:noProof/>
            </w:rPr>
            <w:drawing>
              <wp:inline distT="0" distB="0" distL="0" distR="0">
                <wp:extent cx="6229350" cy="2647950"/>
                <wp:effectExtent l="0" t="0" r="0" b="0"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1B2C16" w:rsidRDefault="001B2C16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5" w:name="_Toc512285021"/>
          <w:r>
            <w:lastRenderedPageBreak/>
            <w:t>SEARCH</w:t>
          </w:r>
          <w:bookmarkEnd w:id="15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printTeamPlayers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1C7AC8" w:rsidRPr="00744D06" w:rsidRDefault="00744D06" w:rsidP="004729C5">
          <w:pPr>
            <w:pStyle w:val="PargrafodaLista"/>
            <w:numPr>
              <w:ilvl w:val="0"/>
              <w:numId w:val="49"/>
            </w:numPr>
            <w:rPr>
              <w:i/>
            </w:rPr>
          </w:pPr>
          <w:proofErr w:type="spellStart"/>
          <w:proofErr w:type="gramStart"/>
          <w:r w:rsidRPr="00744D06">
            <w:rPr>
              <w:b/>
            </w:rPr>
            <w:t>Enunciado</w:t>
          </w:r>
          <w:r>
            <w:t>:</w:t>
          </w:r>
          <w:r w:rsidR="00257D3C" w:rsidRPr="00744D06">
            <w:rPr>
              <w:i/>
            </w:rPr>
            <w:t>“</w:t>
          </w:r>
          <w:proofErr w:type="gramEnd"/>
          <w:r w:rsidR="00257D3C" w:rsidRPr="00744D06">
            <w:rPr>
              <w:i/>
            </w:rPr>
            <w:t>Pede</w:t>
          </w:r>
          <w:proofErr w:type="spellEnd"/>
          <w:r w:rsidR="00257D3C" w:rsidRPr="00744D06">
            <w:rPr>
              <w:i/>
            </w:rPr>
            <w:t xml:space="preserve"> o nome de uma equipa e mostra todos os jogadores dessa equipa. Se não existir deve mostrar “EQUIPA INEXISTENTE”.”</w:t>
          </w:r>
        </w:p>
        <w:p w:rsidR="00257D3C" w:rsidRPr="00351D2B" w:rsidRDefault="00107B92" w:rsidP="001C7AC8">
          <w:r>
            <w:t xml:space="preserve">A função </w:t>
          </w:r>
          <w:proofErr w:type="spellStart"/>
          <w:r w:rsidRPr="00107B92">
            <w:rPr>
              <w:b/>
            </w:rPr>
            <w:t>printTeamPlayers</w:t>
          </w:r>
          <w:proofErr w:type="spellEnd"/>
          <w:r>
            <w:rPr>
              <w:b/>
            </w:rPr>
            <w:t xml:space="preserve">, </w:t>
          </w:r>
          <w:r>
            <w:t xml:space="preserve">pede o nome de uma equipa ao utilizador, percorre o </w:t>
          </w:r>
          <w:proofErr w:type="spellStart"/>
          <w:r w:rsidRPr="00351D2B">
            <w:rPr>
              <w:i/>
            </w:rPr>
            <w:t>array</w:t>
          </w:r>
          <w:proofErr w:type="spellEnd"/>
          <w:r>
            <w:t xml:space="preserve"> de jogadores e por cada jogadora compara </w:t>
          </w:r>
          <w:r w:rsidR="00351D2B">
            <w:t xml:space="preserve">o nome da sua equipa com a equipa introduzida pelo utilizador, caso os dois nomes sejam idênticos, apresenta a informação do jogador utilizando da função </w:t>
          </w:r>
          <w:proofErr w:type="spellStart"/>
          <w:r w:rsidR="00351D2B" w:rsidRPr="00351D2B">
            <w:rPr>
              <w:b/>
            </w:rPr>
            <w:t>printPlayer</w:t>
          </w:r>
          <w:proofErr w:type="spellEnd"/>
          <w:r w:rsidR="00351D2B">
            <w:rPr>
              <w:b/>
            </w:rPr>
            <w:t xml:space="preserve"> </w:t>
          </w:r>
          <w:r w:rsidR="00351D2B">
            <w:t xml:space="preserve">e coloca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 xml:space="preserve">, declarada no inicio como </w:t>
          </w:r>
          <w:r w:rsidR="00351D2B" w:rsidRPr="00351D2B">
            <w:rPr>
              <w:i/>
            </w:rPr>
            <w:t>false</w:t>
          </w:r>
          <w:r w:rsidR="00351D2B">
            <w:rPr>
              <w:i/>
            </w:rPr>
            <w:t xml:space="preserve"> (</w:t>
          </w:r>
          <w:proofErr w:type="spellStart"/>
          <w:r w:rsidR="00351D2B">
            <w:rPr>
              <w:i/>
            </w:rPr>
            <w:t>bool</w:t>
          </w:r>
          <w:proofErr w:type="spellEnd"/>
          <w:r w:rsidR="00351D2B">
            <w:rPr>
              <w:i/>
            </w:rPr>
            <w:t>)</w:t>
          </w:r>
          <w:r w:rsidR="00351D2B">
            <w:t xml:space="preserve">, a </w:t>
          </w:r>
          <w:proofErr w:type="spellStart"/>
          <w:r w:rsidR="00351D2B" w:rsidRPr="00351D2B">
            <w:rPr>
              <w:i/>
            </w:rPr>
            <w:t>true</w:t>
          </w:r>
          <w:proofErr w:type="spellEnd"/>
          <w:r w:rsidR="00351D2B">
            <w:t xml:space="preserve">. No fim de percorrer o </w:t>
          </w:r>
          <w:proofErr w:type="spellStart"/>
          <w:r w:rsidR="00351D2B">
            <w:t>array</w:t>
          </w:r>
          <w:proofErr w:type="spellEnd"/>
          <w:r w:rsidR="00351D2B">
            <w:t xml:space="preserve"> caso a variável </w:t>
          </w:r>
          <w:proofErr w:type="spellStart"/>
          <w:r w:rsidR="00351D2B" w:rsidRPr="00351D2B">
            <w:rPr>
              <w:b/>
            </w:rPr>
            <w:t>teamExists</w:t>
          </w:r>
          <w:proofErr w:type="spellEnd"/>
          <w:r w:rsidR="00351D2B">
            <w:t>, continue com estado false apresenta a mensagem “EQUIPA INEXISTENTE!”</w:t>
          </w:r>
        </w:p>
        <w:p w:rsidR="001C7AC8" w:rsidRDefault="00107B92" w:rsidP="00107B92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648200" cy="3248025"/>
                <wp:effectExtent l="0" t="0" r="0" b="9525"/>
                <wp:docPr id="25" name="Image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8200" cy="324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Pr="004B412F" w:rsidRDefault="00351D2B" w:rsidP="00E67655">
          <w:pPr>
            <w:pStyle w:val="Ttulo"/>
            <w:jc w:val="center"/>
            <w:outlineLvl w:val="0"/>
            <w:rPr>
              <w:sz w:val="48"/>
              <w:u w:val="single"/>
            </w:rPr>
          </w:pPr>
          <w:bookmarkStart w:id="16" w:name="_Toc512285022"/>
          <w:r w:rsidRPr="00351D2B">
            <w:rPr>
              <w:sz w:val="48"/>
            </w:rPr>
            <w:lastRenderedPageBreak/>
            <w:t xml:space="preserve">Grupo </w:t>
          </w:r>
          <w:bookmarkEnd w:id="16"/>
          <w:r w:rsidR="004B412F">
            <w:rPr>
              <w:sz w:val="48"/>
            </w:rPr>
            <w:t>B</w:t>
          </w:r>
        </w:p>
        <w:p w:rsidR="00351D2B" w:rsidRPr="001C4E60" w:rsidRDefault="00351D2B" w:rsidP="00351D2B">
          <w:r>
            <w:t>As funcionalidades do Grupo B segundo o enunciado “</w:t>
          </w:r>
          <w:r w:rsidRPr="00351D2B">
            <w:t>Informação especifica sobre o desempenho dos jogadores durante os jogos</w:t>
          </w:r>
          <w:r>
            <w:t xml:space="preserve">”, encontram-se na biblioteca </w:t>
          </w:r>
          <w:proofErr w:type="spellStart"/>
          <w:r w:rsidRPr="00351D2B">
            <w:rPr>
              <w:b/>
            </w:rPr>
            <w:t>Players</w:t>
          </w:r>
          <w:r>
            <w:rPr>
              <w:b/>
            </w:rPr>
            <w:t>Performance</w:t>
          </w:r>
          <w:r w:rsidRPr="00351D2B">
            <w:rPr>
              <w:b/>
            </w:rPr>
            <w:t>Info</w:t>
          </w:r>
          <w:proofErr w:type="spellEnd"/>
          <w:r>
            <w:t>.</w:t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7" w:name="_Toc512285023"/>
          <w:r>
            <w:t>LOADG</w:t>
          </w:r>
          <w:bookmarkEnd w:id="17"/>
        </w:p>
        <w:p w:rsidR="00744D06" w:rsidRDefault="00744D06" w:rsidP="004729C5">
          <w:pPr>
            <w:pStyle w:val="PargrafodaLista"/>
            <w:numPr>
              <w:ilvl w:val="0"/>
              <w:numId w:val="46"/>
            </w:numPr>
          </w:pPr>
          <w:r w:rsidRPr="00744D06">
            <w:rPr>
              <w:b/>
            </w:rPr>
            <w:t xml:space="preserve">Funções: </w:t>
          </w:r>
          <w:proofErr w:type="spellStart"/>
          <w:r>
            <w:t>loadGames</w:t>
          </w:r>
          <w:proofErr w:type="spellEnd"/>
        </w:p>
        <w:p w:rsidR="00744D06" w:rsidRPr="00442BF3" w:rsidRDefault="00744D06" w:rsidP="004729C5">
          <w:pPr>
            <w:pStyle w:val="PargrafodaLista"/>
            <w:numPr>
              <w:ilvl w:val="0"/>
              <w:numId w:val="46"/>
            </w:numPr>
          </w:pPr>
          <w:r w:rsidRPr="00744D06">
            <w:rPr>
              <w:b/>
            </w:rPr>
            <w:t xml:space="preserve">Complexidade </w:t>
          </w:r>
          <w:proofErr w:type="spellStart"/>
          <w:r w:rsidRPr="00744D06">
            <w:rPr>
              <w:b/>
            </w:rPr>
            <w:t>Algoritmica</w:t>
          </w:r>
          <w:proofErr w:type="spellEnd"/>
          <w:r w:rsidRPr="00744D06">
            <w:rPr>
              <w:b/>
            </w:rPr>
            <w:t>:</w:t>
          </w:r>
        </w:p>
        <w:p w:rsidR="00351D2B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351D2B" w:rsidRPr="00744D06">
            <w:rPr>
              <w:i/>
            </w:rPr>
            <w:t>“Pede o nome dum ficheiro, abre o ficheiro de Jogos carrega-os em memória. Se o ficheiro não puder ser aberto, escreve "FICHEIRO INACESSIVEL" e as estruturas de dados ficam vazias. Se o ficheiro não tiver o formato estabelecido em 1.2 para “games” escreve “FICHEIRO INCORRETO”.”</w:t>
          </w:r>
        </w:p>
        <w:p w:rsidR="00351D2B" w:rsidRDefault="00AF2311" w:rsidP="00AF2311">
          <w:pPr>
            <w:jc w:val="both"/>
          </w:pPr>
          <w:r>
            <w:t xml:space="preserve">Similarmente à função LOADP, criou-se um conjunto de estruturas </w:t>
          </w:r>
          <w:proofErr w:type="spellStart"/>
          <w:r w:rsidRPr="00AF2311">
            <w:rPr>
              <w:b/>
            </w:rPr>
            <w:t>statistics</w:t>
          </w:r>
          <w:proofErr w:type="spellEnd"/>
          <w:r>
            <w:t xml:space="preserve">, </w:t>
          </w:r>
          <w:proofErr w:type="spellStart"/>
          <w:r w:rsidRPr="00AF2311">
            <w:rPr>
              <w:b/>
            </w:rPr>
            <w:t>playerGameStatistics</w:t>
          </w:r>
          <w:proofErr w:type="spellEnd"/>
          <w:r>
            <w:t xml:space="preserve"> fornecidas no enunciado do projeto para armazenar os dados as informações de cado jogo e </w:t>
          </w:r>
          <w:proofErr w:type="spellStart"/>
          <w:r w:rsidRPr="00AF2311">
            <w:rPr>
              <w:b/>
            </w:rPr>
            <w:t>statisticsGrid</w:t>
          </w:r>
          <w:proofErr w:type="spellEnd"/>
          <w:r>
            <w:t xml:space="preserve"> para armazenar o </w:t>
          </w:r>
          <w:proofErr w:type="spellStart"/>
          <w:r>
            <w:t>array</w:t>
          </w:r>
          <w:proofErr w:type="spellEnd"/>
          <w:r>
            <w:t xml:space="preserve"> de todos os jogos contidos no ficheiro.</w:t>
          </w:r>
        </w:p>
        <w:p w:rsidR="00AF2311" w:rsidRPr="00AF2311" w:rsidRDefault="00AF2311" w:rsidP="00AF2311">
          <w:pPr>
            <w:jc w:val="both"/>
          </w:pPr>
          <w:r>
            <w:t xml:space="preserve">Na biblioteca </w:t>
          </w:r>
          <w:proofErr w:type="spellStart"/>
          <w:r w:rsidRPr="001171DC">
            <w:rPr>
              <w:b/>
            </w:rPr>
            <w:t>FileHandler</w:t>
          </w:r>
          <w:proofErr w:type="spellEnd"/>
          <w:r>
            <w:t xml:space="preserve"> foi criada a função </w:t>
          </w:r>
          <w:proofErr w:type="spellStart"/>
          <w:r w:rsidRPr="00AF2311">
            <w:rPr>
              <w:b/>
            </w:rPr>
            <w:t>importGamesFromFile</w:t>
          </w:r>
          <w:proofErr w:type="spellEnd"/>
          <w:r>
            <w:t xml:space="preserve">, que tal como a função </w:t>
          </w:r>
          <w:proofErr w:type="spellStart"/>
          <w:r w:rsidRPr="00195B84">
            <w:rPr>
              <w:b/>
            </w:rPr>
            <w:t>importPlayersFromFile</w:t>
          </w:r>
          <w:proofErr w:type="spellEnd"/>
          <w:r>
            <w:t>, abre o ficheiro .</w:t>
          </w:r>
          <w:proofErr w:type="spellStart"/>
          <w:r>
            <w:t>csv</w:t>
          </w:r>
          <w:proofErr w:type="spellEnd"/>
          <w:r>
            <w:t>, itera por cada linha</w:t>
          </w:r>
          <w:r w:rsidR="00195B84">
            <w:t>, guardando a informação</w:t>
          </w:r>
          <w:r w:rsidR="001171DC">
            <w:t xml:space="preserve"> na estrutura </w:t>
          </w:r>
          <w:proofErr w:type="spellStart"/>
          <w:r w:rsidR="001171DC" w:rsidRPr="001171DC">
            <w:rPr>
              <w:b/>
            </w:rPr>
            <w:t>playersGameStatistics</w:t>
          </w:r>
          <w:proofErr w:type="spellEnd"/>
          <w:r w:rsidR="001171DC">
            <w:t xml:space="preserve">, e adicionado ao </w:t>
          </w:r>
          <w:proofErr w:type="spellStart"/>
          <w:r w:rsidR="001171DC">
            <w:t>array</w:t>
          </w:r>
          <w:proofErr w:type="spellEnd"/>
          <w:r w:rsidR="001171DC">
            <w:t xml:space="preserve"> de jogos </w:t>
          </w:r>
          <w:proofErr w:type="spellStart"/>
          <w:r w:rsidR="001171DC" w:rsidRPr="001171DC">
            <w:rPr>
              <w:b/>
            </w:rPr>
            <w:t>PlayerGamesStatistics</w:t>
          </w:r>
          <w:proofErr w:type="spellEnd"/>
          <w:r w:rsidR="001171DC">
            <w:t>.</w:t>
          </w:r>
        </w:p>
        <w:p w:rsidR="00AF2311" w:rsidRDefault="00AF2311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9825" cy="3171825"/>
                <wp:effectExtent l="0" t="0" r="9525" b="9525"/>
                <wp:docPr id="28" name="Imagem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317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744D06" w:rsidRDefault="00744D06" w:rsidP="00AF2311">
          <w:pPr>
            <w:jc w:val="center"/>
          </w:pPr>
        </w:p>
        <w:p w:rsidR="001171DC" w:rsidRDefault="001171DC" w:rsidP="001171DC">
          <w:r>
            <w:t xml:space="preserve">A função principal </w:t>
          </w:r>
          <w:proofErr w:type="spellStart"/>
          <w:r w:rsidRPr="001171DC">
            <w:rPr>
              <w:b/>
            </w:rPr>
            <w:t>loadGames</w:t>
          </w:r>
          <w:proofErr w:type="spellEnd"/>
          <w:r>
            <w:t xml:space="preserve">, pede ao utilizador o nome de um ficheiro para carregar, e de seguida invoca a função </w:t>
          </w:r>
          <w:proofErr w:type="spellStart"/>
          <w:r w:rsidRPr="001171DC">
            <w:rPr>
              <w:b/>
            </w:rPr>
            <w:t>importGamesFromFile</w:t>
          </w:r>
          <w:proofErr w:type="spellEnd"/>
          <w:r>
            <w:t xml:space="preserve"> para efetuar o carregamento da informação e/ou validar se ficheiro existe.</w:t>
          </w:r>
        </w:p>
        <w:p w:rsidR="001171DC" w:rsidRDefault="001171DC" w:rsidP="00AF2311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495800" cy="1600200"/>
                <wp:effectExtent l="0" t="0" r="0" b="0"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95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8" w:name="_Toc512285024"/>
          <w:r>
            <w:lastRenderedPageBreak/>
            <w:t>SEARCHG</w:t>
          </w:r>
          <w:bookmarkEnd w:id="18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printGameGrid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1171DC" w:rsidRPr="00744D06" w:rsidRDefault="00744D06" w:rsidP="00744D06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F95784" w:rsidRPr="00744D06">
            <w:rPr>
              <w:i/>
            </w:rPr>
            <w:t>“</w:t>
          </w:r>
          <w:r w:rsidR="001171DC" w:rsidRPr="00744D06">
            <w:rPr>
              <w:i/>
            </w:rPr>
            <w:t>Pede o id do Jogo, caso não existe nenhum registo para o id dado, escreve “JOGO INEXISTENTE”, senão: mostra para o jogo identificado:</w:t>
          </w:r>
        </w:p>
        <w:p w:rsidR="001171DC" w:rsidRPr="00744D06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total de pontos marcados por jogo;</w:t>
          </w:r>
        </w:p>
        <w:p w:rsidR="001171DC" w:rsidRPr="00744D06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de jogadores utilizados por jogo;</w:t>
          </w:r>
        </w:p>
        <w:p w:rsidR="001171DC" w:rsidRDefault="001171DC" w:rsidP="00744D06">
          <w:pPr>
            <w:spacing w:line="240" w:lineRule="auto"/>
            <w:ind w:left="720"/>
            <w:rPr>
              <w:i/>
            </w:rPr>
          </w:pPr>
          <w:r w:rsidRPr="00744D06">
            <w:rPr>
              <w:i/>
            </w:rPr>
            <w:t>Numero de bloqueios efetuados por jogo;</w:t>
          </w:r>
          <w:r w:rsidR="00F95784" w:rsidRPr="00744D06">
            <w:rPr>
              <w:i/>
            </w:rPr>
            <w:t>”</w:t>
          </w:r>
        </w:p>
        <w:p w:rsidR="00744D06" w:rsidRPr="00744D06" w:rsidRDefault="00744D06" w:rsidP="00744D06">
          <w:pPr>
            <w:spacing w:line="240" w:lineRule="auto"/>
            <w:ind w:left="720"/>
            <w:rPr>
              <w:i/>
            </w:rPr>
          </w:pPr>
        </w:p>
        <w:p w:rsidR="00F95784" w:rsidRPr="00F95784" w:rsidRDefault="00F95784" w:rsidP="00F95784">
          <w:r>
            <w:t xml:space="preserve">Muito semelhante à funcionalidade SEARCHP, a função pede ao utilizador um ID de um jogo, e de seguida percorre o </w:t>
          </w:r>
          <w:proofErr w:type="spellStart"/>
          <w:r>
            <w:t>o</w:t>
          </w:r>
          <w:proofErr w:type="spellEnd"/>
          <w:r>
            <w:t xml:space="preserve"> </w:t>
          </w:r>
          <w:proofErr w:type="spellStart"/>
          <w:r w:rsidRPr="00F95784">
            <w:rPr>
              <w:b/>
              <w:i/>
            </w:rPr>
            <w:t>array</w:t>
          </w:r>
          <w:proofErr w:type="spellEnd"/>
          <w:r>
            <w:t xml:space="preserve"> dos jogos, caso encontre algum registo com o mesmo id, coloca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 w:rsidR="0043395C">
            <w:t xml:space="preserve"> (</w:t>
          </w:r>
          <w:proofErr w:type="spellStart"/>
          <w:r w:rsidR="0043395C">
            <w:t>bool</w:t>
          </w:r>
          <w:proofErr w:type="spellEnd"/>
          <w:r w:rsidR="0043395C">
            <w:t>)</w:t>
          </w:r>
          <w:r>
            <w:t xml:space="preserve">, declarada a false no início, a </w:t>
          </w:r>
          <w:proofErr w:type="spellStart"/>
          <w:r>
            <w:t>true</w:t>
          </w:r>
          <w:proofErr w:type="spellEnd"/>
          <w:r>
            <w:t xml:space="preserve">, e incrementa as variáveis </w:t>
          </w:r>
          <w:proofErr w:type="spellStart"/>
          <w:r w:rsidRPr="0043395C">
            <w:rPr>
              <w:b/>
            </w:rPr>
            <w:t>totalPoints</w:t>
          </w:r>
          <w:proofErr w:type="spellEnd"/>
          <w:r>
            <w:t xml:space="preserve"> (multiplicando o número de 3 pontos por 3, e o número de 2 pontos por 2), </w:t>
          </w:r>
          <w:proofErr w:type="spellStart"/>
          <w:r w:rsidRPr="0043395C">
            <w:rPr>
              <w:b/>
            </w:rPr>
            <w:t>totalBlock</w:t>
          </w:r>
          <w:proofErr w:type="spellEnd"/>
          <w:r>
            <w:t xml:space="preserve"> e </w:t>
          </w:r>
          <w:proofErr w:type="spellStart"/>
          <w:r w:rsidRPr="0043395C">
            <w:rPr>
              <w:b/>
            </w:rPr>
            <w:t>totalPlayers</w:t>
          </w:r>
          <w:proofErr w:type="spellEnd"/>
          <w:r>
            <w:t xml:space="preserve">. No final se a variável </w:t>
          </w:r>
          <w:proofErr w:type="spellStart"/>
          <w:r w:rsidRPr="0043395C">
            <w:rPr>
              <w:b/>
            </w:rPr>
            <w:t>gameExists</w:t>
          </w:r>
          <w:proofErr w:type="spellEnd"/>
          <w:r>
            <w:t xml:space="preserve"> </w:t>
          </w:r>
          <w:r w:rsidR="0043395C">
            <w:t xml:space="preserve">for </w:t>
          </w:r>
          <w:proofErr w:type="spellStart"/>
          <w:r w:rsidR="0043395C" w:rsidRPr="0043395C">
            <w:rPr>
              <w:i/>
            </w:rPr>
            <w:t>true</w:t>
          </w:r>
          <w:proofErr w:type="spellEnd"/>
          <w:r w:rsidR="0043395C">
            <w:t>, apresenta os resultados calculados no ecrã, caso a variável for false, apresenta a mensagem “JOGO INEXISTENTE”.</w:t>
          </w:r>
        </w:p>
        <w:p w:rsidR="001171DC" w:rsidRDefault="001171DC" w:rsidP="001171DC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29350" cy="2867025"/>
                <wp:effectExtent l="0" t="0" r="0" b="9525"/>
                <wp:docPr id="30" name="Image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351D2B" w:rsidRDefault="00351D2B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19" w:name="_Toc512285025"/>
          <w:r>
            <w:lastRenderedPageBreak/>
            <w:t>MVP</w:t>
          </w:r>
          <w:bookmarkEnd w:id="19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printGameMVP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D45102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D45102" w:rsidRPr="00744D06">
            <w:rPr>
              <w:i/>
            </w:rPr>
            <w:t>“</w:t>
          </w:r>
          <w:r w:rsidR="0043395C" w:rsidRPr="00744D06">
            <w:rPr>
              <w:i/>
            </w:rPr>
            <w:t xml:space="preserve">Pede o id do Jogo, caso não existe nenhum registo para o id dado, escreve “JOGO INEXISTENTE”, senão para o Jogo em questão identifica o melhor jogador em campo e indica o </w:t>
          </w:r>
          <w:r w:rsidR="0043395C" w:rsidRPr="00744D06">
            <w:rPr>
              <w:i/>
              <w:u w:val="single"/>
            </w:rPr>
            <w:t>seu</w:t>
          </w:r>
          <w:r w:rsidR="0043395C" w:rsidRPr="00744D06">
            <w:rPr>
              <w:i/>
            </w:rPr>
            <w:t xml:space="preserve"> índice de MVP. O melhor jogador em campo é aquele com melhor índice de MVP o jogador – (</w:t>
          </w:r>
          <w:proofErr w:type="spellStart"/>
          <w:r w:rsidR="0043395C" w:rsidRPr="00744D06">
            <w:rPr>
              <w:i/>
            </w:rPr>
            <w:t>most</w:t>
          </w:r>
          <w:proofErr w:type="spellEnd"/>
          <w:r w:rsidR="0043395C" w:rsidRPr="00744D06">
            <w:rPr>
              <w:i/>
            </w:rPr>
            <w:t xml:space="preserve"> </w:t>
          </w:r>
          <w:proofErr w:type="spellStart"/>
          <w:r w:rsidR="0043395C" w:rsidRPr="00744D06">
            <w:rPr>
              <w:i/>
            </w:rPr>
            <w:t>valuable</w:t>
          </w:r>
          <w:proofErr w:type="spellEnd"/>
          <w:r w:rsidR="0043395C" w:rsidRPr="00744D06">
            <w:rPr>
              <w:i/>
            </w:rPr>
            <w:t xml:space="preserve"> </w:t>
          </w:r>
          <w:proofErr w:type="spellStart"/>
          <w:r w:rsidR="0043395C" w:rsidRPr="00744D06">
            <w:rPr>
              <w:i/>
            </w:rPr>
            <w:t>player</w:t>
          </w:r>
          <w:proofErr w:type="spellEnd"/>
          <w:r w:rsidR="0043395C" w:rsidRPr="00744D06">
            <w:rPr>
              <w:i/>
            </w:rPr>
            <w:t xml:space="preserve">) que é calculado pela seguinte formula:  </w:t>
          </w:r>
        </w:p>
        <w:p w:rsidR="0043395C" w:rsidRDefault="0043395C" w:rsidP="00D45102">
          <w:pPr>
            <w:ind w:firstLine="709"/>
            <w:jc w:val="center"/>
            <w:rPr>
              <w:i/>
              <w:lang w:val="en-GB"/>
            </w:rPr>
          </w:pPr>
          <w:r w:rsidRPr="00D45102">
            <w:rPr>
              <w:i/>
              <w:lang w:val="en-GB"/>
            </w:rPr>
            <w:t xml:space="preserve">MVP = 3 x </w:t>
          </w:r>
          <w:proofErr w:type="spellStart"/>
          <w:r w:rsidRPr="00D45102">
            <w:rPr>
              <w:i/>
              <w:lang w:val="en-GB"/>
            </w:rPr>
            <w:t>tree_points</w:t>
          </w:r>
          <w:proofErr w:type="spellEnd"/>
          <w:r w:rsidRPr="00D45102">
            <w:rPr>
              <w:i/>
              <w:lang w:val="en-GB"/>
            </w:rPr>
            <w:t xml:space="preserve"> + 2 x </w:t>
          </w:r>
          <w:proofErr w:type="spellStart"/>
          <w:r w:rsidRPr="00D45102">
            <w:rPr>
              <w:i/>
              <w:lang w:val="en-GB"/>
            </w:rPr>
            <w:t>two_points</w:t>
          </w:r>
          <w:proofErr w:type="spellEnd"/>
          <w:r w:rsidRPr="00D45102">
            <w:rPr>
              <w:i/>
              <w:lang w:val="en-GB"/>
            </w:rPr>
            <w:t xml:space="preserve"> + assists + 2 x blocks – 3 x fouls.</w:t>
          </w:r>
          <w:r w:rsidR="00D45102">
            <w:rPr>
              <w:i/>
              <w:lang w:val="en-GB"/>
            </w:rPr>
            <w:t>”</w:t>
          </w:r>
        </w:p>
        <w:p w:rsidR="00D45102" w:rsidRDefault="00202720" w:rsidP="00F44C13">
          <w:r>
            <w:t xml:space="preserve">Tal como o comando anterior, a função </w:t>
          </w:r>
          <w:proofErr w:type="spellStart"/>
          <w:r w:rsidRPr="00202720">
            <w:rPr>
              <w:b/>
            </w:rPr>
            <w:t>printGameMVP</w:t>
          </w:r>
          <w:proofErr w:type="spellEnd"/>
          <w:r>
            <w:t>,</w:t>
          </w:r>
          <w:r w:rsidR="00215456">
            <w:t xml:space="preserve"> pede ao utilizador um id de um jogo, em seguida, para cada jogador calcula utilizando a fórmula MVP os pontos ganhos no jogo desejado e armazena o id do jogador na variável </w:t>
          </w:r>
          <w:proofErr w:type="spellStart"/>
          <w:r w:rsidR="00215456" w:rsidRPr="00215456">
            <w:rPr>
              <w:b/>
            </w:rPr>
            <w:t>mvpID</w:t>
          </w:r>
          <w:proofErr w:type="spellEnd"/>
          <w:r w:rsidR="00215456">
            <w:t xml:space="preserve"> e o valor calculado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 xml:space="preserve">, caso outro jogador obtenha um resultado melhor que ao previamente armazenado na variável </w:t>
          </w:r>
          <w:proofErr w:type="spellStart"/>
          <w:r w:rsidR="00215456" w:rsidRPr="00215456">
            <w:rPr>
              <w:b/>
            </w:rPr>
            <w:t>mvpScore</w:t>
          </w:r>
          <w:proofErr w:type="spellEnd"/>
          <w:r w:rsidR="00215456">
            <w:t>, então substituído o respetivo valor e id</w:t>
          </w:r>
          <w:r w:rsidR="0059268C">
            <w:t xml:space="preserve">, a variável </w:t>
          </w:r>
          <w:proofErr w:type="spellStart"/>
          <w:r w:rsidR="0059268C" w:rsidRPr="0059268C">
            <w:rPr>
              <w:b/>
            </w:rPr>
            <w:t>gameExists</w:t>
          </w:r>
          <w:proofErr w:type="spellEnd"/>
          <w:r w:rsidR="0059268C">
            <w:t xml:space="preserve"> também é colocada a </w:t>
          </w:r>
          <w:proofErr w:type="spellStart"/>
          <w:r w:rsidR="0059268C">
            <w:t>true</w:t>
          </w:r>
          <w:proofErr w:type="spellEnd"/>
          <w:r w:rsidR="0059268C">
            <w:t xml:space="preserve"> a cada iteração</w:t>
          </w:r>
          <w:r w:rsidR="00215456">
            <w:t>.</w:t>
          </w:r>
        </w:p>
        <w:p w:rsidR="0059268C" w:rsidRPr="00215456" w:rsidRDefault="0059268C" w:rsidP="00F44C13">
          <w:r>
            <w:t xml:space="preserve">No final do ciclo, caso a variável </w:t>
          </w:r>
          <w:proofErr w:type="spellStart"/>
          <w:r w:rsidRPr="0059268C">
            <w:rPr>
              <w:b/>
            </w:rPr>
            <w:t>gameExists</w:t>
          </w:r>
          <w:proofErr w:type="spellEnd"/>
          <w:r>
            <w:t xml:space="preserve"> for </w:t>
          </w:r>
          <w:proofErr w:type="spellStart"/>
          <w:r>
            <w:t>true</w:t>
          </w:r>
          <w:proofErr w:type="spellEnd"/>
          <w:r>
            <w:t xml:space="preserve"> apresenta os id</w:t>
          </w:r>
          <w:r w:rsidR="00F3150E">
            <w:t>s</w:t>
          </w:r>
          <w:r>
            <w:t xml:space="preserve"> e os resultados do melhor jogador do jogo escolhido, caso contrário apresenta a mensagem “JOGO INEXISTENTE</w:t>
          </w:r>
          <w:r w:rsidR="002A5443">
            <w:t>”</w:t>
          </w:r>
          <w:r>
            <w:t>.</w:t>
          </w:r>
        </w:p>
        <w:p w:rsidR="00D45102" w:rsidRPr="00202720" w:rsidRDefault="00215456" w:rsidP="00D45102">
          <w:pPr>
            <w:ind w:firstLine="709"/>
            <w:jc w:val="center"/>
            <w:rPr>
              <w:i/>
            </w:rPr>
          </w:pPr>
          <w:r w:rsidRPr="00D45102">
            <w:rPr>
              <w:noProof/>
              <w:lang w:val="en-GB"/>
            </w:rPr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margin">
                  <wp:posOffset>314325</wp:posOffset>
                </wp:positionH>
                <wp:positionV relativeFrom="paragraph">
                  <wp:posOffset>4445</wp:posOffset>
                </wp:positionV>
                <wp:extent cx="4914900" cy="3823335"/>
                <wp:effectExtent l="0" t="0" r="0" b="5715"/>
                <wp:wrapTight wrapText="bothSides">
                  <wp:wrapPolygon edited="0">
                    <wp:start x="0" y="0"/>
                    <wp:lineTo x="0" y="21525"/>
                    <wp:lineTo x="21516" y="21525"/>
                    <wp:lineTo x="21516" y="0"/>
                    <wp:lineTo x="0" y="0"/>
                  </wp:wrapPolygon>
                </wp:wrapTight>
                <wp:docPr id="32" name="Imagem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14900" cy="3823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3395C" w:rsidRDefault="00215456" w:rsidP="00E67655">
          <w:pPr>
            <w:pStyle w:val="Ttulo"/>
            <w:jc w:val="center"/>
            <w:outlineLvl w:val="0"/>
            <w:rPr>
              <w:sz w:val="48"/>
            </w:rPr>
          </w:pPr>
          <w:bookmarkStart w:id="20" w:name="_Toc512285026"/>
          <w:r w:rsidRPr="00215456">
            <w:rPr>
              <w:sz w:val="48"/>
            </w:rPr>
            <w:lastRenderedPageBreak/>
            <w:t>Grupo C</w:t>
          </w:r>
          <w:bookmarkEnd w:id="20"/>
        </w:p>
        <w:p w:rsidR="002A5443" w:rsidRPr="001C4E60" w:rsidRDefault="002A5443" w:rsidP="002A5443">
          <w:r>
            <w:t>As funcionalidades do Grupo B segundo o enunciado “</w:t>
          </w:r>
          <w:r w:rsidRPr="002A5443">
            <w:t>Informação agregada sobre jogos e jogadores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59268C" w:rsidRDefault="0059268C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1" w:name="_Toc512285027"/>
          <w:r w:rsidRPr="002A5443">
            <w:t>MFOULP</w:t>
          </w:r>
          <w:bookmarkEnd w:id="21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printStatisticFouls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2A5443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2A5443" w:rsidRPr="00744D06">
            <w:rPr>
              <w:i/>
            </w:rPr>
            <w:t xml:space="preserve">“Mostra a média de faltas dadas por jogador por jogo (Exemplo: Tim </w:t>
          </w:r>
          <w:proofErr w:type="spellStart"/>
          <w:r w:rsidR="002A5443" w:rsidRPr="00744D06">
            <w:rPr>
              <w:i/>
            </w:rPr>
            <w:t>Smiths</w:t>
          </w:r>
          <w:proofErr w:type="spellEnd"/>
          <w:r w:rsidR="002A5443" w:rsidRPr="00744D06">
            <w:rPr>
              <w:i/>
            </w:rPr>
            <w:t xml:space="preserve"> deu em media 1.5 faltas por jogo).”</w:t>
          </w:r>
        </w:p>
        <w:p w:rsidR="00E1188C" w:rsidRPr="00E443C4" w:rsidRDefault="00E1188C" w:rsidP="002A5443">
          <w:pPr>
            <w:rPr>
              <w:u w:val="single"/>
            </w:rPr>
          </w:pPr>
          <w:r>
            <w:t xml:space="preserve">A função </w:t>
          </w:r>
          <w:proofErr w:type="spellStart"/>
          <w:r w:rsidRPr="00E1188C">
            <w:rPr>
              <w:b/>
            </w:rPr>
            <w:t>printStatisticsFouls</w:t>
          </w:r>
          <w:proofErr w:type="spellEnd"/>
          <w:r>
            <w:t xml:space="preserve">, </w:t>
          </w:r>
          <w:r w:rsidR="00601F2D">
            <w:t xml:space="preserve">recebe o </w:t>
          </w:r>
          <w:proofErr w:type="spellStart"/>
          <w:r w:rsidR="00601F2D">
            <w:t>array</w:t>
          </w:r>
          <w:proofErr w:type="spellEnd"/>
          <w:r w:rsidR="00601F2D">
            <w:t xml:space="preserve"> de jogadores e o </w:t>
          </w:r>
          <w:proofErr w:type="spellStart"/>
          <w:r w:rsidR="00601F2D">
            <w:t>array</w:t>
          </w:r>
          <w:proofErr w:type="spellEnd"/>
          <w:r w:rsidR="00601F2D">
            <w:t xml:space="preserve"> de jogos e por cada jogador, itera por todos os jogos contido no </w:t>
          </w:r>
          <w:proofErr w:type="spellStart"/>
          <w:r w:rsidR="00601F2D">
            <w:t>array</w:t>
          </w:r>
          <w:proofErr w:type="spellEnd"/>
          <w:r w:rsidR="00601F2D">
            <w:t xml:space="preserve"> de jogos e incremente as variáveis </w:t>
          </w:r>
          <w:proofErr w:type="spellStart"/>
          <w:r w:rsidR="00601F2D" w:rsidRPr="00601F2D">
            <w:rPr>
              <w:b/>
            </w:rPr>
            <w:t>numberOfGames</w:t>
          </w:r>
          <w:proofErr w:type="spellEnd"/>
          <w:r w:rsidR="00601F2D">
            <w:t xml:space="preserve"> e </w:t>
          </w:r>
          <w:proofErr w:type="spellStart"/>
          <w:r w:rsidR="00601F2D" w:rsidRPr="00601F2D">
            <w:rPr>
              <w:b/>
            </w:rPr>
            <w:t>numberOfFouls</w:t>
          </w:r>
          <w:proofErr w:type="spellEnd"/>
          <w:r w:rsidR="00E443C4">
            <w:rPr>
              <w:b/>
            </w:rPr>
            <w:t>,</w:t>
          </w:r>
          <w:r w:rsidR="00E443C4">
            <w:t xml:space="preserve">.com o número de faltas do jogador. No final verifica se o jogador teve algum jogo ou falta, se sim imprime os resultados obtidos, se o jogador participou em </w:t>
          </w:r>
          <w:proofErr w:type="gramStart"/>
          <w:r w:rsidR="00E443C4">
            <w:t>jogos</w:t>
          </w:r>
          <w:proofErr w:type="gramEnd"/>
          <w:r w:rsidR="00E443C4">
            <w:t xml:space="preserve"> mas não teve faltas apenas imprime o número de jogos em que participou, caso o jogador não tenha nenhum jogo nem falta não é apresentado.</w:t>
          </w:r>
        </w:p>
        <w:p w:rsidR="002A5443" w:rsidRDefault="002A5443" w:rsidP="002A5443">
          <w:r>
            <w:rPr>
              <w:noProof/>
            </w:rPr>
            <w:drawing>
              <wp:inline distT="0" distB="0" distL="0" distR="0">
                <wp:extent cx="6229350" cy="2867025"/>
                <wp:effectExtent l="0" t="0" r="0" b="9525"/>
                <wp:docPr id="33" name="Image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86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202CD3" w:rsidRDefault="002A5443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2" w:name="_Toc512285028"/>
          <w:r>
            <w:lastRenderedPageBreak/>
            <w:t>MFOULG</w:t>
          </w:r>
          <w:bookmarkEnd w:id="22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getGameArrayById</w:t>
          </w:r>
          <w:proofErr w:type="spellEnd"/>
          <w:r>
            <w:t xml:space="preserve">, </w:t>
          </w:r>
          <w:proofErr w:type="spellStart"/>
          <w:r>
            <w:t>averageFoulsPerGame</w:t>
          </w:r>
          <w:proofErr w:type="spellEnd"/>
          <w:r>
            <w:t xml:space="preserve">, </w:t>
          </w:r>
          <w:proofErr w:type="spellStart"/>
          <w:r>
            <w:t>printPlayerFoulsPerGame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E443C4" w:rsidRPr="00744D06" w:rsidRDefault="00744D06" w:rsidP="004729C5">
          <w:pPr>
            <w:pStyle w:val="PargrafodaLista"/>
            <w:numPr>
              <w:ilvl w:val="0"/>
              <w:numId w:val="46"/>
            </w:numPr>
            <w:spacing w:line="240" w:lineRule="auto"/>
            <w:jc w:val="both"/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D35468" w:rsidRPr="00744D06">
            <w:rPr>
              <w:i/>
            </w:rPr>
            <w:t>“</w:t>
          </w:r>
          <w:r w:rsidR="00E443C4" w:rsidRPr="00744D06">
            <w:rPr>
              <w:i/>
            </w:rPr>
            <w:t xml:space="preserve">Mostra a média de faltas cometida por jogo por jogador. (Exemplo: No jogo com id=3 em media cada jogador deu 0.8 faltas)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Nota: Sugere-se que comece por determinar qual a gama de valores do </w:t>
          </w:r>
          <w:proofErr w:type="spellStart"/>
          <w:r w:rsidRPr="002F06B2">
            <w:rPr>
              <w:i/>
            </w:rPr>
            <w:t>idGame</w:t>
          </w:r>
          <w:proofErr w:type="spellEnd"/>
          <w:r w:rsidRPr="002F06B2">
            <w:rPr>
              <w:i/>
            </w:rPr>
            <w:t xml:space="preserve">, </w:t>
          </w:r>
        </w:p>
        <w:p w:rsidR="00E443C4" w:rsidRPr="002F06B2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de forma a “balizar a sua pesquisa), e em seguida utilize um </w:t>
          </w:r>
          <w:proofErr w:type="spellStart"/>
          <w:r w:rsidRPr="002F06B2">
            <w:rPr>
              <w:i/>
            </w:rPr>
            <w:t>array</w:t>
          </w:r>
          <w:proofErr w:type="spellEnd"/>
          <w:r w:rsidRPr="002F06B2">
            <w:rPr>
              <w:i/>
            </w:rPr>
            <w:t xml:space="preserve"> auxiliar para </w:t>
          </w:r>
        </w:p>
        <w:p w:rsidR="00E443C4" w:rsidRDefault="00E443C4" w:rsidP="00E443C4">
          <w:pPr>
            <w:spacing w:line="240" w:lineRule="auto"/>
            <w:jc w:val="both"/>
            <w:rPr>
              <w:i/>
            </w:rPr>
          </w:pPr>
          <w:r w:rsidRPr="002F06B2">
            <w:rPr>
              <w:i/>
            </w:rPr>
            <w:t xml:space="preserve">guardar o </w:t>
          </w:r>
          <w:r w:rsidR="002F06B2" w:rsidRPr="002F06B2">
            <w:rPr>
              <w:i/>
            </w:rPr>
            <w:t>número</w:t>
          </w:r>
          <w:r w:rsidRPr="002F06B2">
            <w:rPr>
              <w:i/>
            </w:rPr>
            <w:t xml:space="preserve"> de faltas por jogo, que deverá inicializar a zero.</w:t>
          </w:r>
          <w:r w:rsidR="00D35468" w:rsidRPr="002F06B2">
            <w:rPr>
              <w:i/>
            </w:rPr>
            <w:t>”</w:t>
          </w:r>
        </w:p>
        <w:p w:rsidR="0016331E" w:rsidRDefault="0016331E" w:rsidP="00E443C4">
          <w:pPr>
            <w:spacing w:line="240" w:lineRule="auto"/>
            <w:jc w:val="both"/>
          </w:pPr>
        </w:p>
        <w:p w:rsidR="00D93340" w:rsidRDefault="004E2078" w:rsidP="00676F5D">
          <w:pPr>
            <w:jc w:val="both"/>
          </w:pPr>
          <w:r>
            <w:t xml:space="preserve">Utilizando a sugestão fornecida no enunciado, criou-se a função </w:t>
          </w:r>
          <w:proofErr w:type="spellStart"/>
          <w:r w:rsidRPr="004E2078">
            <w:rPr>
              <w:b/>
            </w:rPr>
            <w:t>getGameArrayById</w:t>
          </w:r>
          <w:proofErr w:type="spellEnd"/>
          <w:r>
            <w:t xml:space="preserve"> que, fornecendo um ID de um jogo e o </w:t>
          </w:r>
          <w:proofErr w:type="spellStart"/>
          <w:r>
            <w:t>array</w:t>
          </w:r>
          <w:proofErr w:type="spellEnd"/>
          <w:r>
            <w:t xml:space="preserve"> de jogos importado, devolve um </w:t>
          </w:r>
          <w:proofErr w:type="spellStart"/>
          <w:r>
            <w:t>array</w:t>
          </w:r>
          <w:proofErr w:type="spellEnd"/>
          <w:r>
            <w:t xml:space="preserve"> (do tipo </w:t>
          </w:r>
          <w:proofErr w:type="spellStart"/>
          <w:r w:rsidRPr="004E2078">
            <w:rPr>
              <w:b/>
            </w:rPr>
            <w:t>StatisticsGrid</w:t>
          </w:r>
          <w:proofErr w:type="spellEnd"/>
          <w:r>
            <w:t xml:space="preserve">) com todos os registos associados ao id do jogo fornecido.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329FF3E4" wp14:editId="3D5C356A">
                <wp:extent cx="6029325" cy="1819275"/>
                <wp:effectExtent l="0" t="0" r="9525" b="9525"/>
                <wp:docPr id="36" name="Imagem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67"/>
                        <a:stretch/>
                      </pic:blipFill>
                      <pic:spPr bwMode="auto">
                        <a:xfrm>
                          <a:off x="0" y="0"/>
                          <a:ext cx="602932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4E2078" w:rsidRDefault="004E2078" w:rsidP="00676F5D">
          <w:pPr>
            <w:jc w:val="both"/>
          </w:pPr>
          <w:r>
            <w:t xml:space="preserve">Criou-se também a função </w:t>
          </w:r>
          <w:proofErr w:type="spellStart"/>
          <w:r w:rsidRPr="004E2078">
            <w:rPr>
              <w:b/>
            </w:rPr>
            <w:t>averageFoulsPerGame</w:t>
          </w:r>
          <w:proofErr w:type="spellEnd"/>
          <w:r>
            <w:t xml:space="preserve">, que recebendo o </w:t>
          </w:r>
          <w:proofErr w:type="spellStart"/>
          <w:r>
            <w:t>array</w:t>
          </w:r>
          <w:proofErr w:type="spellEnd"/>
          <w:r>
            <w:t xml:space="preserve"> gerado na função anterior calcula a média de faltas. </w:t>
          </w:r>
        </w:p>
        <w:p w:rsidR="00842206" w:rsidRDefault="00842206" w:rsidP="00676F5D">
          <w:pPr>
            <w:jc w:val="both"/>
          </w:pPr>
          <w:r>
            <w:rPr>
              <w:noProof/>
            </w:rPr>
            <w:drawing>
              <wp:inline distT="0" distB="0" distL="0" distR="0" wp14:anchorId="1819659F" wp14:editId="215C3ADD">
                <wp:extent cx="6029325" cy="1771650"/>
                <wp:effectExtent l="0" t="0" r="9525" b="0"/>
                <wp:docPr id="35" name="Imagem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0400"/>
                        <a:stretch/>
                      </pic:blipFill>
                      <pic:spPr bwMode="auto">
                        <a:xfrm>
                          <a:off x="0" y="0"/>
                          <a:ext cx="602932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CB030B" w:rsidRPr="00842206" w:rsidRDefault="00D93340" w:rsidP="00676F5D">
          <w:pPr>
            <w:jc w:val="both"/>
          </w:pPr>
          <w:r>
            <w:t xml:space="preserve">Com estas duas funções anteriores, a função principal do comando, </w:t>
          </w:r>
          <w:proofErr w:type="spellStart"/>
          <w:r w:rsidRPr="00D93340">
            <w:rPr>
              <w:b/>
            </w:rPr>
            <w:t>printPlayersFoulsPerGame</w:t>
          </w:r>
          <w:proofErr w:type="spellEnd"/>
          <w:r>
            <w:rPr>
              <w:b/>
            </w:rPr>
            <w:t xml:space="preserve">, </w:t>
          </w:r>
          <w:r>
            <w:t xml:space="preserve">que recebe o </w:t>
          </w:r>
          <w:proofErr w:type="spellStart"/>
          <w:r>
            <w:t>array</w:t>
          </w:r>
          <w:proofErr w:type="spellEnd"/>
          <w:r>
            <w:t xml:space="preserve"> de jogos importados, cria um </w:t>
          </w:r>
          <w:proofErr w:type="spellStart"/>
          <w:r>
            <w:t>array</w:t>
          </w:r>
          <w:proofErr w:type="spellEnd"/>
          <w:r>
            <w:t xml:space="preserve"> temporário de jogos, ordena</w:t>
          </w:r>
          <w:r w:rsidR="00842206">
            <w:t>, por id,</w:t>
          </w:r>
          <w:r>
            <w:t xml:space="preserve"> de forma ascendente o </w:t>
          </w:r>
          <w:proofErr w:type="spellStart"/>
          <w:r>
            <w:t>array</w:t>
          </w:r>
          <w:proofErr w:type="spellEnd"/>
          <w:r>
            <w:t xml:space="preserve"> recebido e de </w:t>
          </w:r>
          <w:r w:rsidR="00842206">
            <w:t xml:space="preserve">seguida realiza um ciclo por todos os registos do mesmo. Por cada iteração o comando utiliza a função </w:t>
          </w:r>
          <w:proofErr w:type="spellStart"/>
          <w:r w:rsidR="00842206" w:rsidRPr="004E2078">
            <w:rPr>
              <w:b/>
            </w:rPr>
            <w:t>getGameArrayById</w:t>
          </w:r>
          <w:proofErr w:type="spellEnd"/>
          <w:r w:rsidR="00842206">
            <w:t xml:space="preserve">, para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 com todos os registos com o mesmo id. Após preencher 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utiliza-se o mesmo para calcular a média do jogo e apresentar no ecrã o resultado. Por fim incrementa o índex do ciclo com o </w:t>
          </w:r>
          <w:r w:rsidR="00842206">
            <w:lastRenderedPageBreak/>
            <w:t xml:space="preserve">tamanho do </w:t>
          </w:r>
          <w:proofErr w:type="spellStart"/>
          <w:r w:rsidR="00842206">
            <w:t>array</w:t>
          </w:r>
          <w:proofErr w:type="spellEnd"/>
          <w:r w:rsidR="00842206">
            <w:t xml:space="preserve"> temporário, uma vez que o </w:t>
          </w:r>
          <w:proofErr w:type="spellStart"/>
          <w:r w:rsidR="00842206">
            <w:t>array</w:t>
          </w:r>
          <w:proofErr w:type="spellEnd"/>
          <w:r w:rsidR="00842206">
            <w:t xml:space="preserve"> recebido está ordenado garante-se que na próxima iteração </w:t>
          </w:r>
          <w:r w:rsidR="00A06BBF">
            <w:t xml:space="preserve">do ciclo principal </w:t>
          </w:r>
          <w:r w:rsidR="00842206">
            <w:t>o id de jogo será diferente.</w:t>
          </w:r>
        </w:p>
        <w:p w:rsidR="0016331E" w:rsidRPr="0016331E" w:rsidRDefault="0016331E" w:rsidP="00E443C4">
          <w:pPr>
            <w:spacing w:line="240" w:lineRule="auto"/>
            <w:jc w:val="both"/>
          </w:pPr>
        </w:p>
        <w:p w:rsidR="0016331E" w:rsidRDefault="0016331E" w:rsidP="00E443C4">
          <w:pPr>
            <w:spacing w:line="240" w:lineRule="auto"/>
            <w:jc w:val="both"/>
          </w:pPr>
          <w:r>
            <w:rPr>
              <w:noProof/>
            </w:rPr>
            <w:drawing>
              <wp:inline distT="0" distB="0" distL="0" distR="0">
                <wp:extent cx="6229350" cy="2447925"/>
                <wp:effectExtent l="0" t="0" r="0" b="952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2447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44D06" w:rsidRDefault="00744D06">
          <w:r>
            <w:br w:type="page"/>
          </w:r>
        </w:p>
        <w:p w:rsidR="002A5443" w:rsidRDefault="002A5443" w:rsidP="00E67655">
          <w:pPr>
            <w:pStyle w:val="Subttulo"/>
            <w:numPr>
              <w:ilvl w:val="0"/>
              <w:numId w:val="0"/>
            </w:numPr>
            <w:outlineLvl w:val="1"/>
          </w:pPr>
          <w:bookmarkStart w:id="23" w:name="_Toc512285029"/>
          <w:r>
            <w:lastRenderedPageBreak/>
            <w:t>FAIRP</w:t>
          </w:r>
          <w:r w:rsidR="00842206">
            <w:t>LAY</w:t>
          </w:r>
          <w:bookmarkEnd w:id="23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 w:rsidR="002D225E">
            <w:t>getPlayerTeam</w:t>
          </w:r>
          <w:proofErr w:type="spellEnd"/>
          <w:r w:rsidR="002D225E">
            <w:t xml:space="preserve">, </w:t>
          </w:r>
          <w:proofErr w:type="spellStart"/>
          <w:r w:rsidR="002D225E">
            <w:t>printFairPlayStatistics</w:t>
          </w:r>
          <w:proofErr w:type="spellEnd"/>
          <w:r w:rsidR="002D225E">
            <w:t xml:space="preserve">, </w:t>
          </w:r>
          <w:proofErr w:type="spellStart"/>
          <w:r w:rsidR="002D225E">
            <w:t>orderFairPlayStatistics</w:t>
          </w:r>
          <w:proofErr w:type="spellEnd"/>
        </w:p>
        <w:p w:rsidR="00744D06" w:rsidRPr="00442BF3" w:rsidRDefault="00744D06" w:rsidP="00744D06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842206" w:rsidRPr="00744D06" w:rsidRDefault="00744D06" w:rsidP="004729C5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744D06">
            <w:rPr>
              <w:b/>
            </w:rPr>
            <w:t>Enunciado</w:t>
          </w:r>
          <w:r>
            <w:t xml:space="preserve">: </w:t>
          </w:r>
          <w:r w:rsidR="00A06BBF" w:rsidRPr="00744D06">
            <w:rPr>
              <w:i/>
            </w:rPr>
            <w:t>“Listar as equipas em função do número médio de faltas por jogo.  Nota: deverá determinar para cada equipa, quantos faltas ela cometeu, e quantos jogos jogou. E assim determinar a media de faltas por equipa por jogo. Em seguida deverá ordenar a lista crescentemente pelo número medio de faltas.”</w:t>
          </w:r>
        </w:p>
        <w:p w:rsidR="00A06BBF" w:rsidRDefault="00A06BBF" w:rsidP="00842206">
          <w:r>
            <w:t xml:space="preserve">De forma a evitar um elevado número de ciclos entre os ficheiros de jogadores e os ficheiros de jogos, para este comando foi decidido montar uma estrutura que </w:t>
          </w:r>
          <w:proofErr w:type="gramStart"/>
          <w:r w:rsidR="00AD2EE8">
            <w:t>armazena-se</w:t>
          </w:r>
          <w:proofErr w:type="gramEnd"/>
          <w:r w:rsidR="00C31643">
            <w:t>, organiza-se</w:t>
          </w:r>
          <w:r>
            <w:t xml:space="preserve"> a informação necessária </w:t>
          </w:r>
          <w:r w:rsidR="00C31643">
            <w:t>através de um único clico e no final ordenar essa informação e apresenta-la no ecrã.</w:t>
          </w:r>
        </w:p>
        <w:p w:rsidR="00346B00" w:rsidRDefault="00346B00" w:rsidP="00842206">
          <w:r>
            <w:t>Criou-se as funções necessárias para criar</w:t>
          </w:r>
          <w:r w:rsidR="00146ED4">
            <w:t xml:space="preserve"> e</w:t>
          </w:r>
          <w:r>
            <w:t xml:space="preserve"> adicionar</w:t>
          </w:r>
          <w:r w:rsidR="00146ED4">
            <w:t xml:space="preserve"> </w:t>
          </w:r>
          <w:r>
            <w:t>registos às duas estruturas</w:t>
          </w:r>
          <w:r w:rsidR="002D225E">
            <w:t xml:space="preserve"> </w:t>
          </w:r>
          <w:proofErr w:type="spellStart"/>
          <w:r w:rsidR="002D225E" w:rsidRPr="002D225E">
            <w:rPr>
              <w:b/>
            </w:rPr>
            <w:t>TeamInfo</w:t>
          </w:r>
          <w:proofErr w:type="spellEnd"/>
          <w:r w:rsidR="002D225E">
            <w:t xml:space="preserve"> e </w:t>
          </w:r>
          <w:proofErr w:type="spellStart"/>
          <w:r w:rsidR="002D225E" w:rsidRPr="002D225E">
            <w:rPr>
              <w:b/>
            </w:rPr>
            <w:t>TeamInfoGrid</w:t>
          </w:r>
          <w:proofErr w:type="spellEnd"/>
          <w:r>
            <w:t xml:space="preserve">, muito semelhantes às </w:t>
          </w:r>
          <w:r w:rsidRPr="00346B00">
            <w:t>estruturas</w:t>
          </w:r>
          <w:r>
            <w:t xml:space="preserve"> </w:t>
          </w:r>
          <w:proofErr w:type="spellStart"/>
          <w:r w:rsidRPr="00346B00">
            <w:rPr>
              <w:b/>
            </w:rPr>
            <w:t>PlayersInfo</w:t>
          </w:r>
          <w:proofErr w:type="spellEnd"/>
          <w:r>
            <w:t xml:space="preserve"> e </w:t>
          </w:r>
          <w:proofErr w:type="spellStart"/>
          <w:r w:rsidRPr="00346B00">
            <w:rPr>
              <w:b/>
            </w:rPr>
            <w:t>StatisticsGrid</w:t>
          </w:r>
          <w:proofErr w:type="spellEnd"/>
          <w:r>
            <w:t>.</w:t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4486275" cy="1400175"/>
                <wp:effectExtent l="0" t="0" r="9525" b="9525"/>
                <wp:docPr id="41" name="Image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627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5353050" cy="933450"/>
                <wp:effectExtent l="0" t="0" r="0" b="0"/>
                <wp:docPr id="42" name="Image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30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346B00" w:rsidP="00842206">
          <w:r>
            <w:rPr>
              <w:noProof/>
            </w:rPr>
            <w:drawing>
              <wp:inline distT="0" distB="0" distL="0" distR="0">
                <wp:extent cx="6229350" cy="923925"/>
                <wp:effectExtent l="0" t="0" r="0" b="9525"/>
                <wp:docPr id="43" name="Image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46B00" w:rsidRDefault="00536D55" w:rsidP="00842206">
          <w:r>
            <w:t xml:space="preserve">Para adicionar um id de um jogo ao </w:t>
          </w:r>
          <w:proofErr w:type="spellStart"/>
          <w:r>
            <w:t>array</w:t>
          </w:r>
          <w:proofErr w:type="spellEnd"/>
          <w:r>
            <w:t xml:space="preserve"> jogos realizados por uma equipa na estrutura </w:t>
          </w:r>
          <w:proofErr w:type="spellStart"/>
          <w:r w:rsidRPr="00536D55">
            <w:rPr>
              <w:b/>
            </w:rPr>
            <w:t>TeamInfo</w:t>
          </w:r>
          <w:proofErr w:type="spellEnd"/>
          <w:r>
            <w:t xml:space="preserve">, criou-se a função </w:t>
          </w:r>
          <w:proofErr w:type="spellStart"/>
          <w:r w:rsidRPr="00536D55">
            <w:rPr>
              <w:b/>
            </w:rPr>
            <w:t>addGameToTeamInfo</w:t>
          </w:r>
          <w:proofErr w:type="spellEnd"/>
          <w:r>
            <w:rPr>
              <w:b/>
            </w:rPr>
            <w:t>,</w:t>
          </w:r>
        </w:p>
        <w:p w:rsidR="00536D55" w:rsidRDefault="00536D55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1005840"/>
                <wp:effectExtent l="0" t="0" r="0" b="3810"/>
                <wp:docPr id="44" name="Image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36D55" w:rsidRDefault="00536D55" w:rsidP="00842206">
          <w:r>
            <w:lastRenderedPageBreak/>
            <w:t xml:space="preserve">Uma vez que </w:t>
          </w:r>
          <w:r w:rsidR="00146ED4">
            <w:t>os ficheiros de jogos contêm</w:t>
          </w:r>
          <w:r>
            <w:t xml:space="preserve"> I</w:t>
          </w:r>
          <w:r w:rsidR="00146ED4">
            <w:t>d</w:t>
          </w:r>
          <w:r>
            <w:t>s de jogos repetidos</w:t>
          </w:r>
          <w:r w:rsidR="00146ED4">
            <w:t xml:space="preserve">, criou-se a função </w:t>
          </w:r>
          <w:proofErr w:type="spellStart"/>
          <w:r w:rsidR="00146ED4" w:rsidRPr="00146ED4">
            <w:rPr>
              <w:b/>
            </w:rPr>
            <w:t>existsGameInTeamInfo</w:t>
          </w:r>
          <w:proofErr w:type="spellEnd"/>
          <w:r w:rsidR="00146ED4">
            <w:t xml:space="preserve"> que recebe um id de um jogo e a informação de uma equipa (contêm o </w:t>
          </w:r>
          <w:proofErr w:type="spellStart"/>
          <w:r w:rsidR="00146ED4">
            <w:t>array</w:t>
          </w:r>
          <w:proofErr w:type="spellEnd"/>
          <w:r w:rsidR="00146ED4">
            <w:t xml:space="preserve"> de jogos realizados pela equipa) e verifica se a informação da equipa já contêm o registo desse jogo</w:t>
          </w:r>
          <w:r w:rsidR="004B0315">
            <w:t xml:space="preserve">, se existir devolver </w:t>
          </w:r>
          <w:proofErr w:type="spellStart"/>
          <w:r w:rsidR="004B0315">
            <w:t>true</w:t>
          </w:r>
          <w:proofErr w:type="spellEnd"/>
          <w:r w:rsidR="004B0315">
            <w:t>, senão false.</w:t>
          </w:r>
        </w:p>
        <w:p w:rsidR="00146ED4" w:rsidRDefault="00146ED4" w:rsidP="00146ED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0175"/>
                <wp:effectExtent l="0" t="0" r="9525" b="9525"/>
                <wp:docPr id="45" name="Image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46ED4" w:rsidRDefault="00146ED4" w:rsidP="00842206">
          <w:r>
            <w:t xml:space="preserve">A função </w:t>
          </w:r>
          <w:proofErr w:type="spellStart"/>
          <w:r w:rsidRPr="002F16D0">
            <w:rPr>
              <w:b/>
            </w:rPr>
            <w:t>getTeamInfo</w:t>
          </w:r>
          <w:proofErr w:type="spellEnd"/>
          <w:r>
            <w:t xml:space="preserve">, verifica e devolve a informação de uma equipa, recebe o </w:t>
          </w:r>
          <w:proofErr w:type="spellStart"/>
          <w:r>
            <w:t>array</w:t>
          </w:r>
          <w:proofErr w:type="spellEnd"/>
          <w:r>
            <w:t xml:space="preserve"> de informações de uma equipa </w:t>
          </w:r>
          <w:r w:rsidR="004B0315">
            <w:t xml:space="preserve">e o nome de uma equipa, </w:t>
          </w:r>
          <w:r w:rsidR="002F16D0">
            <w:t xml:space="preserve">percorre o </w:t>
          </w:r>
          <w:proofErr w:type="spellStart"/>
          <w:r w:rsidR="002F16D0">
            <w:t>array</w:t>
          </w:r>
          <w:proofErr w:type="spellEnd"/>
          <w:r w:rsidR="002F16D0">
            <w:t xml:space="preserve"> recebido e procura um registo com o mesmo nome de equipa se sim devolve o endereço de memória do mesmo senão devolve NULL.</w:t>
          </w:r>
        </w:p>
        <w:p w:rsidR="002F16D0" w:rsidRDefault="002F16D0" w:rsidP="002F16D0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4543425" cy="1409700"/>
                <wp:effectExtent l="0" t="0" r="9525" b="0"/>
                <wp:docPr id="46" name="Image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342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F16D0" w:rsidRDefault="002F16D0" w:rsidP="002F16D0">
          <w:r>
            <w:t xml:space="preserve">Para ordenar a informação como pedido no enunciado criou-se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 w:rsidR="00E06141">
            <w:t xml:space="preserve">, que recebe o </w:t>
          </w:r>
          <w:proofErr w:type="spellStart"/>
          <w:r w:rsidR="00E06141">
            <w:t>array</w:t>
          </w:r>
          <w:proofErr w:type="spellEnd"/>
          <w:r w:rsidR="00E06141">
            <w:t xml:space="preserve"> de informações de equipas e ordena-o de forma crescente pelo número médio de faltas.</w:t>
          </w:r>
        </w:p>
        <w:p w:rsidR="00E06141" w:rsidRDefault="00E06141" w:rsidP="002F16D0">
          <w:r>
            <w:rPr>
              <w:noProof/>
            </w:rPr>
            <w:drawing>
              <wp:inline distT="0" distB="0" distL="0" distR="0">
                <wp:extent cx="6219825" cy="2162175"/>
                <wp:effectExtent l="0" t="0" r="9525" b="9525"/>
                <wp:docPr id="47" name="Imagem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216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141" w:rsidRDefault="00E06141" w:rsidP="002F16D0">
          <w:r>
            <w:t xml:space="preserve">Para obter a equipa de um jogador criou-se a função </w:t>
          </w:r>
          <w:proofErr w:type="spellStart"/>
          <w:proofErr w:type="gramStart"/>
          <w:r w:rsidRPr="00E06141">
            <w:rPr>
              <w:b/>
            </w:rPr>
            <w:t>getPlayerTeam</w:t>
          </w:r>
          <w:proofErr w:type="spellEnd"/>
          <w:r>
            <w:t xml:space="preserve"> ,</w:t>
          </w:r>
          <w:proofErr w:type="gramEnd"/>
          <w:r>
            <w:t xml:space="preserve"> recebe o id de um jogador e o </w:t>
          </w:r>
          <w:proofErr w:type="spellStart"/>
          <w:r>
            <w:t>array</w:t>
          </w:r>
          <w:proofErr w:type="spellEnd"/>
          <w:r>
            <w:t xml:space="preserve"> de jogadores importado. Procura pelo id de jogador e se existir retorna o nome da sua equipa, caso contrário retorna NULL.</w:t>
          </w:r>
        </w:p>
        <w:p w:rsidR="00E06141" w:rsidRDefault="00E06141" w:rsidP="002F16D0">
          <w:r>
            <w:rPr>
              <w:noProof/>
            </w:rPr>
            <w:lastRenderedPageBreak/>
            <w:drawing>
              <wp:inline distT="0" distB="0" distL="0" distR="0">
                <wp:extent cx="5486400" cy="1562100"/>
                <wp:effectExtent l="0" t="0" r="0" b="0"/>
                <wp:docPr id="48" name="Image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75D80" w:rsidRDefault="00E06141" w:rsidP="002F16D0">
          <w:r>
            <w:t xml:space="preserve">Por fim a função </w:t>
          </w:r>
          <w:proofErr w:type="spellStart"/>
          <w:r w:rsidRPr="00555B7C">
            <w:rPr>
              <w:b/>
            </w:rPr>
            <w:t>printFairPlayStatistic</w:t>
          </w:r>
          <w:proofErr w:type="spellEnd"/>
          <w:r w:rsidR="00555B7C">
            <w:t xml:space="preserve">, recebe o </w:t>
          </w:r>
          <w:proofErr w:type="spellStart"/>
          <w:r w:rsidR="00555B7C">
            <w:t>array</w:t>
          </w:r>
          <w:proofErr w:type="spellEnd"/>
          <w:r w:rsidR="00555B7C">
            <w:t xml:space="preserve"> de jogos importado, cria um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 e realiza um ciclo ao </w:t>
          </w:r>
          <w:proofErr w:type="spellStart"/>
          <w:r w:rsidR="00555B7C">
            <w:t>array</w:t>
          </w:r>
          <w:proofErr w:type="spellEnd"/>
          <w:r w:rsidR="00555B7C">
            <w:t xml:space="preserve"> recebido. Por cada iteração envia o id de jogador para a função </w:t>
          </w:r>
          <w:proofErr w:type="spellStart"/>
          <w:r w:rsidR="00555B7C" w:rsidRPr="00555B7C">
            <w:rPr>
              <w:b/>
            </w:rPr>
            <w:t>getPlayerTeam</w:t>
          </w:r>
          <w:proofErr w:type="spellEnd"/>
          <w:r w:rsidR="00555B7C">
            <w:t xml:space="preserve"> e de seguida e verifica se a equipa do jogador já foi inserida no </w:t>
          </w:r>
          <w:proofErr w:type="spellStart"/>
          <w:r w:rsidR="00555B7C">
            <w:t>array</w:t>
          </w:r>
          <w:proofErr w:type="spellEnd"/>
          <w:r w:rsidR="00555B7C">
            <w:t xml:space="preserve"> de informações de equipas</w:t>
          </w:r>
          <w:r w:rsidR="00775D80">
            <w:t>.</w:t>
          </w:r>
        </w:p>
        <w:p w:rsidR="00E06141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>S</w:t>
          </w:r>
          <w:r w:rsidR="00555B7C">
            <w:t>e</w:t>
          </w:r>
          <w:r>
            <w:t xml:space="preserve"> a equipa já foi inserida: Verifica se o id do jogo já está registado na informação da equipa, se sim adiciona o id do jogo (</w:t>
          </w:r>
          <w:proofErr w:type="spellStart"/>
          <w:r w:rsidRPr="00775D80">
            <w:rPr>
              <w:b/>
            </w:rPr>
            <w:t>addGameToTeamInfo</w:t>
          </w:r>
          <w:proofErr w:type="spellEnd"/>
          <w:r>
            <w:t>) se não ignora o id repetido, de seguida incrementa a soma de faltas da equipa.</w:t>
          </w:r>
        </w:p>
        <w:p w:rsidR="00775D80" w:rsidRDefault="00775D80" w:rsidP="00775D80">
          <w:pPr>
            <w:pStyle w:val="PargrafodaLista"/>
            <w:numPr>
              <w:ilvl w:val="0"/>
              <w:numId w:val="34"/>
            </w:numPr>
          </w:pPr>
          <w:r>
            <w:t xml:space="preserve">Se a equipa ainda não foi inserida: Cria um novo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e adiciona-o ao </w:t>
          </w:r>
          <w:proofErr w:type="spellStart"/>
          <w:r>
            <w:t>array</w:t>
          </w:r>
          <w:proofErr w:type="spellEnd"/>
          <w:r>
            <w:t xml:space="preserve"> de informações de equipa, adiciona o id do jogo à ao registo </w:t>
          </w:r>
          <w:proofErr w:type="spellStart"/>
          <w:r w:rsidRPr="00775D80">
            <w:rPr>
              <w:b/>
            </w:rPr>
            <w:t>TeamInfo</w:t>
          </w:r>
          <w:proofErr w:type="spellEnd"/>
          <w:r>
            <w:t xml:space="preserve"> </w:t>
          </w:r>
          <w:r w:rsidR="00405974">
            <w:t>e inicializa o número de faltas da equipa.</w:t>
          </w:r>
        </w:p>
        <w:p w:rsidR="00775D80" w:rsidRPr="00405974" w:rsidRDefault="00405974" w:rsidP="002F16D0">
          <w:pPr>
            <w:rPr>
              <w:u w:val="single"/>
            </w:rPr>
          </w:pPr>
          <w:r>
            <w:t xml:space="preserve">No fim do ciclo é chamada a função </w:t>
          </w:r>
          <w:proofErr w:type="spellStart"/>
          <w:r w:rsidRPr="002F16D0">
            <w:rPr>
              <w:b/>
            </w:rPr>
            <w:t>orderFairPlayStatistic</w:t>
          </w:r>
          <w:proofErr w:type="spellEnd"/>
          <w:r>
            <w:rPr>
              <w:b/>
            </w:rPr>
            <w:t xml:space="preserve"> </w:t>
          </w:r>
          <w:r>
            <w:t xml:space="preserve">para organizar as informações das equipas crescentemente pela média de faltas e por fim é feito um último ciclo para apresentar as informações </w:t>
          </w:r>
          <w:r w:rsidRPr="00405974">
            <w:t>recolhidas</w:t>
          </w:r>
          <w:r>
            <w:t xml:space="preserve"> no ecrã.</w:t>
          </w:r>
        </w:p>
        <w:p w:rsidR="00405974" w:rsidRDefault="00405974" w:rsidP="00405974">
          <w:pPr>
            <w:jc w:val="center"/>
          </w:pPr>
          <w:r>
            <w:rPr>
              <w:noProof/>
            </w:rPr>
            <w:drawing>
              <wp:inline distT="0" distB="0" distL="0" distR="0">
                <wp:extent cx="6217920" cy="3931920"/>
                <wp:effectExtent l="0" t="0" r="0" b="0"/>
                <wp:docPr id="49" name="Imagem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7920" cy="3931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E12D0" w:rsidRDefault="008E12D0" w:rsidP="00E67655">
          <w:pPr>
            <w:pStyle w:val="Ttulo"/>
            <w:jc w:val="center"/>
            <w:outlineLvl w:val="0"/>
            <w:rPr>
              <w:sz w:val="48"/>
            </w:rPr>
          </w:pPr>
          <w:bookmarkStart w:id="24" w:name="_Toc512285030"/>
          <w:r w:rsidRPr="008E12D0">
            <w:rPr>
              <w:sz w:val="48"/>
            </w:rPr>
            <w:lastRenderedPageBreak/>
            <w:t>Grupo D</w:t>
          </w:r>
          <w:bookmarkEnd w:id="24"/>
        </w:p>
        <w:p w:rsidR="006303AF" w:rsidRPr="006303AF" w:rsidRDefault="006303AF" w:rsidP="006303AF">
          <w:r>
            <w:t>As funcionalidades do Grupo B segundo o enunciado “</w:t>
          </w:r>
          <w:r w:rsidRPr="00E6659B">
            <w:t>Indicador Avançados</w:t>
          </w:r>
          <w:r>
            <w:t xml:space="preserve">”, encontram-se na biblioteca </w:t>
          </w:r>
          <w:proofErr w:type="spellStart"/>
          <w:r>
            <w:rPr>
              <w:b/>
            </w:rPr>
            <w:t>GamesInfo</w:t>
          </w:r>
          <w:proofErr w:type="spellEnd"/>
          <w:r>
            <w:t>.</w:t>
          </w:r>
        </w:p>
        <w:p w:rsidR="008E12D0" w:rsidRDefault="008E12D0" w:rsidP="00E67655">
          <w:pPr>
            <w:pStyle w:val="Subttulo"/>
            <w:outlineLvl w:val="1"/>
          </w:pPr>
          <w:bookmarkStart w:id="25" w:name="_Toc512285031"/>
          <w:r>
            <w:t>IDEALTEAM</w:t>
          </w:r>
          <w:bookmarkEnd w:id="25"/>
        </w:p>
        <w:p w:rsidR="00672949" w:rsidRPr="00442BF3" w:rsidRDefault="00672949" w:rsidP="00672949">
          <w:pPr>
            <w:pStyle w:val="PargrafodaLista"/>
            <w:numPr>
              <w:ilvl w:val="0"/>
              <w:numId w:val="46"/>
            </w:numPr>
            <w:rPr>
              <w:b/>
            </w:rPr>
          </w:pPr>
          <w:r w:rsidRPr="00442BF3">
            <w:rPr>
              <w:b/>
            </w:rPr>
            <w:t>Funções</w:t>
          </w:r>
          <w:r>
            <w:rPr>
              <w:b/>
            </w:rPr>
            <w:t xml:space="preserve">: </w:t>
          </w:r>
          <w:proofErr w:type="spellStart"/>
          <w:r>
            <w:t>getPlayerTeam</w:t>
          </w:r>
          <w:proofErr w:type="spellEnd"/>
          <w:r>
            <w:t xml:space="preserve">, </w:t>
          </w:r>
          <w:proofErr w:type="spellStart"/>
          <w:r>
            <w:t>printFairPlayStatistics</w:t>
          </w:r>
          <w:proofErr w:type="spellEnd"/>
          <w:r>
            <w:t xml:space="preserve">, </w:t>
          </w:r>
          <w:proofErr w:type="spellStart"/>
          <w:r>
            <w:t>orderFairPlayStatistics</w:t>
          </w:r>
          <w:proofErr w:type="spellEnd"/>
        </w:p>
        <w:p w:rsidR="00672949" w:rsidRPr="00442BF3" w:rsidRDefault="00672949" w:rsidP="00672949">
          <w:pPr>
            <w:pStyle w:val="PargrafodaLista"/>
            <w:numPr>
              <w:ilvl w:val="0"/>
              <w:numId w:val="46"/>
            </w:numPr>
          </w:pPr>
          <w:r w:rsidRPr="00442BF3">
            <w:rPr>
              <w:b/>
            </w:rPr>
            <w:t xml:space="preserve">Complexidade </w:t>
          </w:r>
          <w:proofErr w:type="spellStart"/>
          <w:r w:rsidRPr="00442BF3">
            <w:rPr>
              <w:b/>
            </w:rPr>
            <w:t>Algoritmica</w:t>
          </w:r>
          <w:proofErr w:type="spellEnd"/>
          <w:r>
            <w:rPr>
              <w:b/>
            </w:rPr>
            <w:t>:</w:t>
          </w:r>
        </w:p>
        <w:p w:rsidR="006303AF" w:rsidRPr="00672949" w:rsidRDefault="00672949" w:rsidP="00672949">
          <w:pPr>
            <w:pStyle w:val="PargrafodaLista"/>
            <w:numPr>
              <w:ilvl w:val="0"/>
              <w:numId w:val="46"/>
            </w:numPr>
            <w:rPr>
              <w:i/>
            </w:rPr>
          </w:pPr>
          <w:r w:rsidRPr="00672949">
            <w:rPr>
              <w:b/>
            </w:rPr>
            <w:t>Enunciado</w:t>
          </w:r>
          <w:r>
            <w:t xml:space="preserve">: </w:t>
          </w:r>
          <w:r w:rsidR="006303AF" w:rsidRPr="00672949">
            <w:rPr>
              <w:i/>
            </w:rPr>
            <w:t xml:space="preserve">“Pede o escalão da equipa ideal (0-sub14;1- sub16; 2-sub18; 3-senior). Pede o género (Feminino, M-Masculino), caso não existam 5 jogadores que preencham os critérios de escalão e género deverá escrever (“NÃO EXISTEM JOGADORES PARA A EQUIPA IDEAL), senão apresenta a equipa ideal, listando os dados dos 5 jogadores, indicando a função que assumem na equipa.  A formação da equipa ideal deve satisfazer os seguintes critérios: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1 jogadores do tipo CENTER – Jogadores que fazem mais assistências por jogo.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2 jogadores do tipo SHOOTY GUARDS – Jogadores que fazem mais pontos por jogo. </w:t>
          </w:r>
        </w:p>
        <w:p w:rsidR="006303AF" w:rsidRPr="00672949" w:rsidRDefault="006303AF" w:rsidP="00672949">
          <w:pPr>
            <w:spacing w:line="240" w:lineRule="auto"/>
            <w:ind w:left="709"/>
            <w:rPr>
              <w:i/>
            </w:rPr>
          </w:pPr>
          <w:r w:rsidRPr="00672949">
            <w:rPr>
              <w:i/>
            </w:rPr>
            <w:t xml:space="preserve">2 jogadores do tipo POINT GUARD” – Jogadores que fazem mais blocos(defesas) por jogo. </w:t>
          </w:r>
        </w:p>
        <w:p w:rsidR="006303AF" w:rsidRDefault="006303AF" w:rsidP="00672949">
          <w:pPr>
            <w:spacing w:line="240" w:lineRule="auto"/>
            <w:ind w:left="709"/>
            <w:rPr>
              <w:i/>
            </w:rPr>
          </w:pPr>
          <w:r w:rsidRPr="006303AF">
            <w:rPr>
              <w:i/>
            </w:rPr>
            <w:t xml:space="preserve"> Nota: Em caso de empate, deverão escolher o jogador que participou em mais jogos. Em caso de empate o Jogador mais novo.</w:t>
          </w:r>
          <w:r>
            <w:rPr>
              <w:i/>
            </w:rPr>
            <w:t>”</w:t>
          </w:r>
        </w:p>
        <w:p w:rsidR="00672949" w:rsidRDefault="00672949" w:rsidP="00672949">
          <w:pPr>
            <w:spacing w:line="240" w:lineRule="auto"/>
            <w:ind w:left="709"/>
            <w:rPr>
              <w:i/>
            </w:rPr>
          </w:pPr>
        </w:p>
        <w:p w:rsidR="0098009E" w:rsidRDefault="0098009E" w:rsidP="006303AF">
          <w:pPr>
            <w:rPr>
              <w:i/>
            </w:rPr>
          </w:pPr>
        </w:p>
        <w:p w:rsidR="0098009E" w:rsidRPr="0098009E" w:rsidRDefault="0098009E" w:rsidP="006303AF"/>
        <w:p w:rsidR="00E6659B" w:rsidRDefault="003478B2" w:rsidP="00E6659B">
          <w:r>
            <w:rPr>
              <w:noProof/>
            </w:rPr>
            <w:lastRenderedPageBreak/>
            <w:drawing>
              <wp:inline distT="0" distB="0" distL="0" distR="0">
                <wp:extent cx="5916670" cy="3933825"/>
                <wp:effectExtent l="0" t="0" r="8255" b="0"/>
                <wp:docPr id="61" name="Imagem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4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9121"/>
                        <a:stretch/>
                      </pic:blipFill>
                      <pic:spPr bwMode="auto">
                        <a:xfrm>
                          <a:off x="0" y="0"/>
                          <a:ext cx="5940174" cy="39494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672949" w:rsidRDefault="00672949" w:rsidP="00E6659B">
          <w:r>
            <w:rPr>
              <w:i/>
              <w:noProof/>
            </w:rPr>
            <w:drawing>
              <wp:inline distT="0" distB="0" distL="0" distR="0" wp14:anchorId="2B1EF82C" wp14:editId="5E237A63">
                <wp:extent cx="2860325" cy="904875"/>
                <wp:effectExtent l="0" t="0" r="0" b="0"/>
                <wp:docPr id="64" name="Image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8379" cy="907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98009E" w:rsidRPr="00672949" w:rsidRDefault="00660AEF" w:rsidP="00E6659B">
          <w:pPr>
            <w:rPr>
              <w:u w:val="single"/>
            </w:rPr>
          </w:pPr>
          <w:r>
            <w:t xml:space="preserve">A função </w:t>
          </w:r>
          <w:proofErr w:type="spellStart"/>
          <w:r w:rsidRPr="00660AEF">
            <w:rPr>
              <w:b/>
            </w:rPr>
            <w:t>getIdealPlayer</w:t>
          </w:r>
          <w:proofErr w:type="spellEnd"/>
          <w:r>
            <w:t xml:space="preserve"> calcula o jogador ideal para um dos tipos de jogadores selecionados</w:t>
          </w:r>
          <w:r w:rsidR="00B74D01">
            <w:t xml:space="preserve">, para tal é feito um ciclo ao </w:t>
          </w:r>
          <w:proofErr w:type="spellStart"/>
          <w:r w:rsidR="00B74D01">
            <w:t>array</w:t>
          </w:r>
          <w:proofErr w:type="spellEnd"/>
          <w:r w:rsidR="00B74D01">
            <w:t xml:space="preserve"> de jogadores e por cada jogador é feita outra iteração ao </w:t>
          </w:r>
          <w:proofErr w:type="spellStart"/>
          <w:r w:rsidR="00B74D01">
            <w:t>array</w:t>
          </w:r>
          <w:proofErr w:type="spellEnd"/>
          <w:r w:rsidR="00B74D01">
            <w:t xml:space="preserve"> de jogos para, dependendo do tipo de jogador a ser calculado</w:t>
          </w:r>
          <w:r w:rsidR="0098009E">
            <w:t>, do escalão e do sexo</w:t>
          </w:r>
          <w:r w:rsidR="00B74D01">
            <w:t>, somar os valores necessários (assistências, pontos ou defesas) para o cálculo bem como o número de jogos que o jogador jogou</w:t>
          </w:r>
          <w:r w:rsidR="0098009E">
            <w:t xml:space="preserve">, a função recebe também um </w:t>
          </w:r>
          <w:proofErr w:type="spellStart"/>
          <w:r w:rsidR="0098009E">
            <w:t>array</w:t>
          </w:r>
          <w:proofErr w:type="spellEnd"/>
          <w:r w:rsidR="0098009E">
            <w:t xml:space="preserve"> (</w:t>
          </w:r>
          <w:proofErr w:type="spellStart"/>
          <w:r w:rsidR="0098009E">
            <w:t>exceptions</w:t>
          </w:r>
          <w:proofErr w:type="spellEnd"/>
          <w:r w:rsidR="0098009E">
            <w:t xml:space="preserve">) com ids de jogadores que já foram escolhidos e a cada iteração através da função </w:t>
          </w:r>
          <w:proofErr w:type="spellStart"/>
          <w:r w:rsidR="0098009E" w:rsidRPr="0098009E">
            <w:rPr>
              <w:b/>
            </w:rPr>
            <w:t>checkIfInTeam</w:t>
          </w:r>
          <w:proofErr w:type="spellEnd"/>
          <w:r w:rsidR="0098009E">
            <w:t xml:space="preserve"> verifica se o já é um dos escolhidos, se sim este jogador não será calculado.</w:t>
          </w:r>
        </w:p>
        <w:p w:rsidR="00660AEF" w:rsidRDefault="0098009E" w:rsidP="00E6659B">
          <w:r>
            <w:t>A</w:t>
          </w:r>
          <w:r w:rsidR="00B74D01">
            <w:t xml:space="preserve">o fim de cada iteração do </w:t>
          </w:r>
          <w:proofErr w:type="spellStart"/>
          <w:r w:rsidR="00B74D01">
            <w:t>array</w:t>
          </w:r>
          <w:proofErr w:type="spellEnd"/>
          <w:r w:rsidR="00B74D01">
            <w:t xml:space="preserve"> de </w:t>
          </w:r>
          <w:r w:rsidR="00B74D01" w:rsidRPr="0098009E">
            <w:t>jogadores</w:t>
          </w:r>
          <w:r w:rsidR="00B74D01">
            <w:t xml:space="preserve"> é comparado com os valores do último jogador ideal guardado (caso exista), se a soma dos valores for superior ao do jogador ideal é trocado o jogador guardado, caso a soma dos valores seja igual</w:t>
          </w:r>
          <w:r>
            <w:t xml:space="preserve"> e o numero de jogos calculado seja maior que a do jogador guardado é feito a troca, se a soma dos valores é igual e o número de jogos é igual é feita uma verificação à idade, se a idade do jogador calculado for menor que a idade do jogador guardado (mantendo-se dentro do escalão recebido pela função) é feita a substituição, caso contrário mantêm-se o jogador previamente calculado.</w:t>
          </w:r>
        </w:p>
        <w:p w:rsidR="006541FC" w:rsidRDefault="006541FC" w:rsidP="00E6659B"/>
        <w:p w:rsidR="006541FC" w:rsidRDefault="006541FC" w:rsidP="00E6659B">
          <w:r>
            <w:rPr>
              <w:noProof/>
            </w:rPr>
            <w:lastRenderedPageBreak/>
            <w:drawing>
              <wp:inline distT="0" distB="0" distL="0" distR="0">
                <wp:extent cx="6219825" cy="5124450"/>
                <wp:effectExtent l="0" t="0" r="9525" b="0"/>
                <wp:docPr id="63" name="Imagem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19825" cy="512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541FC" w:rsidRPr="006541FC" w:rsidRDefault="006541FC" w:rsidP="00E6659B">
          <w:r>
            <w:t xml:space="preserve">Por fim a função </w:t>
          </w:r>
          <w:proofErr w:type="spellStart"/>
          <w:r w:rsidRPr="006541FC">
            <w:rPr>
              <w:b/>
            </w:rPr>
            <w:t>getIdealTeam</w:t>
          </w:r>
          <w:proofErr w:type="spellEnd"/>
          <w:r>
            <w:t xml:space="preserve">, pede ao utilizador um escalão e um sexo, utilizando a função anterior calcula o número de jogadores pedido para cada tipo (total 5) e vai adicionando-os a um </w:t>
          </w:r>
          <w:proofErr w:type="spellStart"/>
          <w:r>
            <w:t>array</w:t>
          </w:r>
          <w:proofErr w:type="spellEnd"/>
          <w:r>
            <w:t xml:space="preserve"> de ids de jogadores, no final caso a variável </w:t>
          </w:r>
          <w:proofErr w:type="spellStart"/>
          <w:r>
            <w:t>teamFull</w:t>
          </w:r>
          <w:proofErr w:type="spellEnd"/>
          <w:r>
            <w:t xml:space="preserve">, utilizada no ciclo anterior para verificar se o </w:t>
          </w:r>
          <w:proofErr w:type="spellStart"/>
          <w:r>
            <w:t>array</w:t>
          </w:r>
          <w:proofErr w:type="spellEnd"/>
          <w:r>
            <w:t xml:space="preserve"> de ids atingiu o número de jogadores</w:t>
          </w:r>
          <w:r w:rsidR="00F75509">
            <w:t xml:space="preserve"> pedidos (5)</w:t>
          </w:r>
          <w:r>
            <w:t>, esteja com o valor verdadeiro apresentas os resultados</w:t>
          </w:r>
          <w:r w:rsidR="00F75509">
            <w:t xml:space="preserve"> caso contrário apresenta a mensagem “NOT ENOUGH PLAYERS TO MAKE IDEAL TEAM”.</w:t>
          </w:r>
        </w:p>
        <w:p w:rsidR="001C7AC8" w:rsidRDefault="001C7AC8">
          <w:r w:rsidRPr="00202720">
            <w:br w:type="page"/>
          </w:r>
        </w:p>
        <w:p w:rsidR="003F745B" w:rsidRDefault="00E27EE4" w:rsidP="00E67655">
          <w:pPr>
            <w:pStyle w:val="Ttulo"/>
            <w:jc w:val="center"/>
            <w:outlineLvl w:val="0"/>
            <w:rPr>
              <w:sz w:val="48"/>
            </w:rPr>
          </w:pPr>
          <w:bookmarkStart w:id="26" w:name="_Toc512285032"/>
          <w:r>
            <w:rPr>
              <w:sz w:val="48"/>
            </w:rPr>
            <w:lastRenderedPageBreak/>
            <w:t>Conclusão</w:t>
          </w:r>
          <w:bookmarkEnd w:id="26"/>
        </w:p>
        <w:p w:rsidR="00951444" w:rsidRDefault="00E67655" w:rsidP="00E27EE4"/>
      </w:sdtContent>
    </w:sdt>
    <w:p w:rsidR="00062B58" w:rsidRPr="000A0C16" w:rsidRDefault="00951444" w:rsidP="00062B58">
      <w:pPr>
        <w:jc w:val="both"/>
      </w:pPr>
      <w:r w:rsidRPr="000A0C16">
        <w:t>Após o desenvolvimento do projet</w:t>
      </w:r>
      <w:r w:rsidR="00D83D82" w:rsidRPr="000A0C16">
        <w:t xml:space="preserve">o concluímos que a linguagem C embora potente e </w:t>
      </w:r>
      <w:r w:rsidR="00A825D4" w:rsidRPr="000A0C16">
        <w:t>muito versátil implica a criação de muito mais código para lidar com situaç</w:t>
      </w:r>
      <w:r w:rsidR="00776362" w:rsidRPr="000A0C16">
        <w:t>ões</w:t>
      </w:r>
      <w:r w:rsidR="00A825D4" w:rsidRPr="000A0C16">
        <w:t xml:space="preserve"> que em outras linguagens é mais simples</w:t>
      </w:r>
      <w:r w:rsidR="00776362" w:rsidRPr="000A0C16">
        <w:t xml:space="preserve"> principalmente no aspeto da gestão de memória que fica totalmente ao controlo do programador, influenciando assim a performance do programa final.</w:t>
      </w:r>
    </w:p>
    <w:p w:rsidR="0048193B" w:rsidRPr="000A0C16" w:rsidRDefault="00776362" w:rsidP="00062B58">
      <w:pPr>
        <w:jc w:val="both"/>
      </w:pPr>
      <w:r w:rsidRPr="000A0C16">
        <w:t>A</w:t>
      </w:r>
      <w:r w:rsidR="00A825D4" w:rsidRPr="000A0C16">
        <w:t xml:space="preserve"> criação e o planeamento das estruturas </w:t>
      </w:r>
      <w:proofErr w:type="gramStart"/>
      <w:r w:rsidR="00A825D4" w:rsidRPr="000A0C16">
        <w:t>é</w:t>
      </w:r>
      <w:proofErr w:type="gramEnd"/>
      <w:r w:rsidR="00A825D4" w:rsidRPr="000A0C16">
        <w:t xml:space="preserve"> essencial para a simplificação</w:t>
      </w:r>
      <w:r w:rsidRPr="000A0C16">
        <w:t xml:space="preserve"> e estruturação do código, isto é visível </w:t>
      </w:r>
      <w:r w:rsidR="00062B58" w:rsidRPr="000A0C16">
        <w:t>especialmente neste projeto pelo facto de que é necessário carregar as informações dos ficheiros para o programa em desenvolvimento.</w:t>
      </w:r>
    </w:p>
    <w:p w:rsidR="00062B58" w:rsidRPr="000A0C16" w:rsidRDefault="00062B58" w:rsidP="00062B58">
      <w:pPr>
        <w:jc w:val="both"/>
      </w:pPr>
      <w:r w:rsidRPr="000A0C16">
        <w:t>Houve algumas limitações durante o desenvolvimento do projeto, nomeadamente em relação à duplicação de código uma vez que não existe a possibilidade de criar funções genéricas como em JAVA, apesar de ser possível conseguir o mesmo efeito em C não foi implementado neste projeto</w:t>
      </w:r>
      <w:r w:rsidR="00963D68">
        <w:t>, outras dificuldades envolveram gestão de memória, coisa que em outras linguagens não é um problema,</w:t>
      </w:r>
      <w:r w:rsidR="00CD38FF">
        <w:t xml:space="preserve"> e finalmente a relação de informação entre os dois ficheiros que em certos comandos levava a um elevado número de ciclos para obter a informação desejada entre os dois.</w:t>
      </w:r>
    </w:p>
    <w:p w:rsidR="00062B58" w:rsidRPr="00E67655" w:rsidRDefault="00062B58" w:rsidP="00E27EE4">
      <w:pPr>
        <w:rPr>
          <w:u w:val="single"/>
        </w:rPr>
      </w:pPr>
    </w:p>
    <w:sectPr w:rsidR="00062B58" w:rsidRPr="00E67655">
      <w:footerReference w:type="default" r:id="rId51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1F3" w:rsidRDefault="007A31F3">
      <w:pPr>
        <w:spacing w:after="0" w:line="240" w:lineRule="auto"/>
      </w:pPr>
      <w:r>
        <w:separator/>
      </w:r>
    </w:p>
  </w:endnote>
  <w:endnote w:type="continuationSeparator" w:id="0">
    <w:p w:rsidR="007A31F3" w:rsidRDefault="007A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7655" w:rsidRDefault="00E67655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655" w:rsidRDefault="00E67655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67655" w:rsidRDefault="00E67655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7655" w:rsidRDefault="00E6765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67655" w:rsidRDefault="00E67655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8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914A03E" id="Rec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wYOREJwCAAA2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40170B8" id="Rec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zxbngIAADU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7A972A2" id="Rec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r9nQIAADU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Moz6v2dAgAANQ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1F3" w:rsidRDefault="007A31F3">
      <w:pPr>
        <w:spacing w:after="0" w:line="240" w:lineRule="auto"/>
      </w:pPr>
      <w:r>
        <w:separator/>
      </w:r>
    </w:p>
  </w:footnote>
  <w:footnote w:type="continuationSeparator" w:id="0">
    <w:p w:rsidR="007A31F3" w:rsidRDefault="007A3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A1976"/>
    <w:multiLevelType w:val="hybridMultilevel"/>
    <w:tmpl w:val="194AAE8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0631D"/>
    <w:multiLevelType w:val="hybridMultilevel"/>
    <w:tmpl w:val="13422DB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F3214"/>
    <w:multiLevelType w:val="multilevel"/>
    <w:tmpl w:val="DF06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328F7"/>
    <w:multiLevelType w:val="multilevel"/>
    <w:tmpl w:val="7618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40795"/>
    <w:multiLevelType w:val="hybridMultilevel"/>
    <w:tmpl w:val="251862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BE7BC7"/>
    <w:multiLevelType w:val="hybridMultilevel"/>
    <w:tmpl w:val="BFF6EC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1134A"/>
    <w:multiLevelType w:val="hybridMultilevel"/>
    <w:tmpl w:val="E2FA0B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C3567E"/>
    <w:multiLevelType w:val="multilevel"/>
    <w:tmpl w:val="EBD0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8E1C67"/>
    <w:multiLevelType w:val="multilevel"/>
    <w:tmpl w:val="7F7A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600424"/>
    <w:multiLevelType w:val="multilevel"/>
    <w:tmpl w:val="EC9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10C1E07"/>
    <w:multiLevelType w:val="hybridMultilevel"/>
    <w:tmpl w:val="6DA2615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79030D"/>
    <w:multiLevelType w:val="hybridMultilevel"/>
    <w:tmpl w:val="64FEFA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169EF"/>
    <w:multiLevelType w:val="multilevel"/>
    <w:tmpl w:val="7F1A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1C6038"/>
    <w:multiLevelType w:val="hybridMultilevel"/>
    <w:tmpl w:val="3750874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F1481"/>
    <w:multiLevelType w:val="multilevel"/>
    <w:tmpl w:val="806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4E2BD0"/>
    <w:multiLevelType w:val="multilevel"/>
    <w:tmpl w:val="EE60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7047E74"/>
    <w:multiLevelType w:val="hybridMultilevel"/>
    <w:tmpl w:val="0AE0A87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534DBB"/>
    <w:multiLevelType w:val="multilevel"/>
    <w:tmpl w:val="AC7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363F8A"/>
    <w:multiLevelType w:val="hybridMultilevel"/>
    <w:tmpl w:val="01A0CA3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EF3EF1"/>
    <w:multiLevelType w:val="multilevel"/>
    <w:tmpl w:val="E86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612BAE"/>
    <w:multiLevelType w:val="hybridMultilevel"/>
    <w:tmpl w:val="C4B61D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F344A"/>
    <w:multiLevelType w:val="hybridMultilevel"/>
    <w:tmpl w:val="6A4430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2A302A"/>
    <w:multiLevelType w:val="hybridMultilevel"/>
    <w:tmpl w:val="E46249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321D47"/>
    <w:multiLevelType w:val="hybridMultilevel"/>
    <w:tmpl w:val="B1A8EDAA"/>
    <w:lvl w:ilvl="0" w:tplc="0816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4C5D5443"/>
    <w:multiLevelType w:val="hybridMultilevel"/>
    <w:tmpl w:val="BF56C4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56F47"/>
    <w:multiLevelType w:val="hybridMultilevel"/>
    <w:tmpl w:val="865A9A8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775B9"/>
    <w:multiLevelType w:val="hybridMultilevel"/>
    <w:tmpl w:val="7318BD3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1E5499"/>
    <w:multiLevelType w:val="hybridMultilevel"/>
    <w:tmpl w:val="5A8621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365E6E"/>
    <w:multiLevelType w:val="hybridMultilevel"/>
    <w:tmpl w:val="E54A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B96455"/>
    <w:multiLevelType w:val="multilevel"/>
    <w:tmpl w:val="CF7C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A072C0"/>
    <w:multiLevelType w:val="hybridMultilevel"/>
    <w:tmpl w:val="E3D6263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375B4"/>
    <w:multiLevelType w:val="multilevel"/>
    <w:tmpl w:val="AB28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3F0C6D"/>
    <w:multiLevelType w:val="hybridMultilevel"/>
    <w:tmpl w:val="A866FB8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25AF7"/>
    <w:multiLevelType w:val="hybridMultilevel"/>
    <w:tmpl w:val="0B32FB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F18C4"/>
    <w:multiLevelType w:val="hybridMultilevel"/>
    <w:tmpl w:val="2BA84B7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59122B"/>
    <w:multiLevelType w:val="hybridMultilevel"/>
    <w:tmpl w:val="677C60B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903E85"/>
    <w:multiLevelType w:val="hybridMultilevel"/>
    <w:tmpl w:val="91169098"/>
    <w:lvl w:ilvl="0" w:tplc="9A94991E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D62B5B"/>
    <w:multiLevelType w:val="hybridMultilevel"/>
    <w:tmpl w:val="1C3A54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276F93"/>
    <w:multiLevelType w:val="multilevel"/>
    <w:tmpl w:val="7722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734693"/>
    <w:multiLevelType w:val="hybridMultilevel"/>
    <w:tmpl w:val="92C400D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52E9D"/>
    <w:multiLevelType w:val="multilevel"/>
    <w:tmpl w:val="0650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B946D2"/>
    <w:multiLevelType w:val="hybridMultilevel"/>
    <w:tmpl w:val="66D6767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F801B3"/>
    <w:multiLevelType w:val="hybridMultilevel"/>
    <w:tmpl w:val="E0547AA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BA15A1"/>
    <w:multiLevelType w:val="multilevel"/>
    <w:tmpl w:val="ED8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3A305AC"/>
    <w:multiLevelType w:val="multilevel"/>
    <w:tmpl w:val="A372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6404995"/>
    <w:multiLevelType w:val="hybridMultilevel"/>
    <w:tmpl w:val="BDF27FF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510A6"/>
    <w:multiLevelType w:val="hybridMultilevel"/>
    <w:tmpl w:val="AEA2F84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B52051"/>
    <w:multiLevelType w:val="hybridMultilevel"/>
    <w:tmpl w:val="CEFC3C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4E5EA4"/>
    <w:multiLevelType w:val="hybridMultilevel"/>
    <w:tmpl w:val="10280AF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8"/>
  </w:num>
  <w:num w:numId="3">
    <w:abstractNumId w:val="9"/>
  </w:num>
  <w:num w:numId="4">
    <w:abstractNumId w:val="12"/>
  </w:num>
  <w:num w:numId="5">
    <w:abstractNumId w:val="17"/>
  </w:num>
  <w:num w:numId="6">
    <w:abstractNumId w:val="43"/>
  </w:num>
  <w:num w:numId="7">
    <w:abstractNumId w:val="15"/>
  </w:num>
  <w:num w:numId="8">
    <w:abstractNumId w:val="40"/>
  </w:num>
  <w:num w:numId="9">
    <w:abstractNumId w:val="31"/>
  </w:num>
  <w:num w:numId="10">
    <w:abstractNumId w:val="19"/>
  </w:num>
  <w:num w:numId="11">
    <w:abstractNumId w:val="29"/>
  </w:num>
  <w:num w:numId="12">
    <w:abstractNumId w:val="28"/>
  </w:num>
  <w:num w:numId="13">
    <w:abstractNumId w:val="37"/>
  </w:num>
  <w:num w:numId="14">
    <w:abstractNumId w:val="39"/>
  </w:num>
  <w:num w:numId="15">
    <w:abstractNumId w:val="23"/>
  </w:num>
  <w:num w:numId="16">
    <w:abstractNumId w:val="33"/>
  </w:num>
  <w:num w:numId="17">
    <w:abstractNumId w:val="24"/>
  </w:num>
  <w:num w:numId="18">
    <w:abstractNumId w:val="10"/>
  </w:num>
  <w:num w:numId="19">
    <w:abstractNumId w:val="18"/>
  </w:num>
  <w:num w:numId="20">
    <w:abstractNumId w:val="44"/>
  </w:num>
  <w:num w:numId="21">
    <w:abstractNumId w:val="3"/>
  </w:num>
  <w:num w:numId="22">
    <w:abstractNumId w:val="14"/>
  </w:num>
  <w:num w:numId="23">
    <w:abstractNumId w:val="8"/>
  </w:num>
  <w:num w:numId="24">
    <w:abstractNumId w:val="2"/>
  </w:num>
  <w:num w:numId="25">
    <w:abstractNumId w:val="22"/>
  </w:num>
  <w:num w:numId="26">
    <w:abstractNumId w:val="45"/>
  </w:num>
  <w:num w:numId="27">
    <w:abstractNumId w:val="21"/>
  </w:num>
  <w:num w:numId="28">
    <w:abstractNumId w:val="47"/>
  </w:num>
  <w:num w:numId="29">
    <w:abstractNumId w:val="25"/>
  </w:num>
  <w:num w:numId="30">
    <w:abstractNumId w:val="13"/>
  </w:num>
  <w:num w:numId="31">
    <w:abstractNumId w:val="11"/>
  </w:num>
  <w:num w:numId="32">
    <w:abstractNumId w:val="1"/>
  </w:num>
  <w:num w:numId="33">
    <w:abstractNumId w:val="27"/>
  </w:num>
  <w:num w:numId="34">
    <w:abstractNumId w:val="34"/>
  </w:num>
  <w:num w:numId="35">
    <w:abstractNumId w:val="35"/>
  </w:num>
  <w:num w:numId="36">
    <w:abstractNumId w:val="36"/>
  </w:num>
  <w:num w:numId="37">
    <w:abstractNumId w:val="20"/>
  </w:num>
  <w:num w:numId="38">
    <w:abstractNumId w:val="16"/>
  </w:num>
  <w:num w:numId="39">
    <w:abstractNumId w:val="6"/>
  </w:num>
  <w:num w:numId="40">
    <w:abstractNumId w:val="5"/>
  </w:num>
  <w:num w:numId="41">
    <w:abstractNumId w:val="4"/>
  </w:num>
  <w:num w:numId="42">
    <w:abstractNumId w:val="48"/>
  </w:num>
  <w:num w:numId="43">
    <w:abstractNumId w:val="32"/>
  </w:num>
  <w:num w:numId="44">
    <w:abstractNumId w:val="26"/>
  </w:num>
  <w:num w:numId="45">
    <w:abstractNumId w:val="0"/>
  </w:num>
  <w:num w:numId="46">
    <w:abstractNumId w:val="41"/>
  </w:num>
  <w:num w:numId="47">
    <w:abstractNumId w:val="46"/>
  </w:num>
  <w:num w:numId="48">
    <w:abstractNumId w:val="30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FB"/>
    <w:rsid w:val="0001475A"/>
    <w:rsid w:val="0003676F"/>
    <w:rsid w:val="00061477"/>
    <w:rsid w:val="00062B58"/>
    <w:rsid w:val="000A0C16"/>
    <w:rsid w:val="000C3B59"/>
    <w:rsid w:val="000C682D"/>
    <w:rsid w:val="001022C1"/>
    <w:rsid w:val="00105B89"/>
    <w:rsid w:val="00107B92"/>
    <w:rsid w:val="001171DC"/>
    <w:rsid w:val="00120C79"/>
    <w:rsid w:val="00125404"/>
    <w:rsid w:val="0012794A"/>
    <w:rsid w:val="00143906"/>
    <w:rsid w:val="00146ED4"/>
    <w:rsid w:val="00151706"/>
    <w:rsid w:val="0016331E"/>
    <w:rsid w:val="00181786"/>
    <w:rsid w:val="001912C1"/>
    <w:rsid w:val="00195B84"/>
    <w:rsid w:val="001A203C"/>
    <w:rsid w:val="001B0C27"/>
    <w:rsid w:val="001B1F32"/>
    <w:rsid w:val="001B2C16"/>
    <w:rsid w:val="001B3DAA"/>
    <w:rsid w:val="001C4E60"/>
    <w:rsid w:val="001C7AC8"/>
    <w:rsid w:val="001D7BEC"/>
    <w:rsid w:val="001E5FD7"/>
    <w:rsid w:val="00202720"/>
    <w:rsid w:val="00202CD3"/>
    <w:rsid w:val="00207C2D"/>
    <w:rsid w:val="00212961"/>
    <w:rsid w:val="00215456"/>
    <w:rsid w:val="00224738"/>
    <w:rsid w:val="00226EE2"/>
    <w:rsid w:val="00241BDF"/>
    <w:rsid w:val="00245BAE"/>
    <w:rsid w:val="00257D3C"/>
    <w:rsid w:val="002A5443"/>
    <w:rsid w:val="002C028F"/>
    <w:rsid w:val="002C735F"/>
    <w:rsid w:val="002D1001"/>
    <w:rsid w:val="002D225E"/>
    <w:rsid w:val="002E049D"/>
    <w:rsid w:val="002E6A50"/>
    <w:rsid w:val="002F06B2"/>
    <w:rsid w:val="002F16D0"/>
    <w:rsid w:val="00307622"/>
    <w:rsid w:val="00334589"/>
    <w:rsid w:val="0034482F"/>
    <w:rsid w:val="00346B00"/>
    <w:rsid w:val="003478B2"/>
    <w:rsid w:val="00351D2B"/>
    <w:rsid w:val="003744CC"/>
    <w:rsid w:val="00386129"/>
    <w:rsid w:val="00386454"/>
    <w:rsid w:val="00393656"/>
    <w:rsid w:val="003A17C7"/>
    <w:rsid w:val="003D0525"/>
    <w:rsid w:val="003E0955"/>
    <w:rsid w:val="003F61CB"/>
    <w:rsid w:val="003F745B"/>
    <w:rsid w:val="00402C0C"/>
    <w:rsid w:val="00405974"/>
    <w:rsid w:val="004159CB"/>
    <w:rsid w:val="00430831"/>
    <w:rsid w:val="00431B46"/>
    <w:rsid w:val="0043395C"/>
    <w:rsid w:val="00442BF3"/>
    <w:rsid w:val="004466B9"/>
    <w:rsid w:val="0045048C"/>
    <w:rsid w:val="004729C5"/>
    <w:rsid w:val="004744C5"/>
    <w:rsid w:val="0048193B"/>
    <w:rsid w:val="00493009"/>
    <w:rsid w:val="00496629"/>
    <w:rsid w:val="00497994"/>
    <w:rsid w:val="004B0315"/>
    <w:rsid w:val="004B412F"/>
    <w:rsid w:val="004D44B8"/>
    <w:rsid w:val="004E2078"/>
    <w:rsid w:val="004E7E62"/>
    <w:rsid w:val="00502751"/>
    <w:rsid w:val="00507E5E"/>
    <w:rsid w:val="00522168"/>
    <w:rsid w:val="005310D4"/>
    <w:rsid w:val="00536D55"/>
    <w:rsid w:val="0055027D"/>
    <w:rsid w:val="0055326C"/>
    <w:rsid w:val="00555B7C"/>
    <w:rsid w:val="00562AA8"/>
    <w:rsid w:val="0059268C"/>
    <w:rsid w:val="005A6EB3"/>
    <w:rsid w:val="005C026A"/>
    <w:rsid w:val="005D6EA3"/>
    <w:rsid w:val="005E3CAB"/>
    <w:rsid w:val="005F796E"/>
    <w:rsid w:val="00601F2D"/>
    <w:rsid w:val="00605868"/>
    <w:rsid w:val="006303AF"/>
    <w:rsid w:val="00631510"/>
    <w:rsid w:val="006371A6"/>
    <w:rsid w:val="006517B4"/>
    <w:rsid w:val="006541FC"/>
    <w:rsid w:val="00660AEF"/>
    <w:rsid w:val="00661DFB"/>
    <w:rsid w:val="00672949"/>
    <w:rsid w:val="00672C95"/>
    <w:rsid w:val="00676F5D"/>
    <w:rsid w:val="00686BD6"/>
    <w:rsid w:val="006A33FB"/>
    <w:rsid w:val="006A4406"/>
    <w:rsid w:val="006C3506"/>
    <w:rsid w:val="006C4DC7"/>
    <w:rsid w:val="006E15A2"/>
    <w:rsid w:val="00721A7B"/>
    <w:rsid w:val="00744D06"/>
    <w:rsid w:val="00760678"/>
    <w:rsid w:val="007662DD"/>
    <w:rsid w:val="00766631"/>
    <w:rsid w:val="0077262A"/>
    <w:rsid w:val="0077440F"/>
    <w:rsid w:val="00775D80"/>
    <w:rsid w:val="00776362"/>
    <w:rsid w:val="007855A4"/>
    <w:rsid w:val="007A31F3"/>
    <w:rsid w:val="007B41A7"/>
    <w:rsid w:val="007B7F49"/>
    <w:rsid w:val="007D404D"/>
    <w:rsid w:val="007D4852"/>
    <w:rsid w:val="007D7740"/>
    <w:rsid w:val="007F5CEA"/>
    <w:rsid w:val="00812EC8"/>
    <w:rsid w:val="00820280"/>
    <w:rsid w:val="008215A1"/>
    <w:rsid w:val="00842206"/>
    <w:rsid w:val="0085562D"/>
    <w:rsid w:val="008620D3"/>
    <w:rsid w:val="00875AB7"/>
    <w:rsid w:val="0089451D"/>
    <w:rsid w:val="008A4961"/>
    <w:rsid w:val="008A4FF0"/>
    <w:rsid w:val="008C549F"/>
    <w:rsid w:val="008C5B0D"/>
    <w:rsid w:val="008D3169"/>
    <w:rsid w:val="008D7E41"/>
    <w:rsid w:val="008E12D0"/>
    <w:rsid w:val="00906363"/>
    <w:rsid w:val="00951444"/>
    <w:rsid w:val="00963D68"/>
    <w:rsid w:val="0098009E"/>
    <w:rsid w:val="00987DD1"/>
    <w:rsid w:val="009C2A46"/>
    <w:rsid w:val="009C73CE"/>
    <w:rsid w:val="009E4DE7"/>
    <w:rsid w:val="009F18C8"/>
    <w:rsid w:val="009F3DBF"/>
    <w:rsid w:val="00A06BBF"/>
    <w:rsid w:val="00A12085"/>
    <w:rsid w:val="00A25AB9"/>
    <w:rsid w:val="00A27977"/>
    <w:rsid w:val="00A37809"/>
    <w:rsid w:val="00A66724"/>
    <w:rsid w:val="00A73839"/>
    <w:rsid w:val="00A825D4"/>
    <w:rsid w:val="00A932AD"/>
    <w:rsid w:val="00AA3052"/>
    <w:rsid w:val="00AA6927"/>
    <w:rsid w:val="00AB1A97"/>
    <w:rsid w:val="00AD0ACB"/>
    <w:rsid w:val="00AD2EE8"/>
    <w:rsid w:val="00AE2E79"/>
    <w:rsid w:val="00AF2311"/>
    <w:rsid w:val="00AF5A76"/>
    <w:rsid w:val="00B13B1D"/>
    <w:rsid w:val="00B1509F"/>
    <w:rsid w:val="00B171F7"/>
    <w:rsid w:val="00B25DA1"/>
    <w:rsid w:val="00B45471"/>
    <w:rsid w:val="00B656DA"/>
    <w:rsid w:val="00B74D01"/>
    <w:rsid w:val="00B816A0"/>
    <w:rsid w:val="00B876D7"/>
    <w:rsid w:val="00BA5E85"/>
    <w:rsid w:val="00C10607"/>
    <w:rsid w:val="00C1193D"/>
    <w:rsid w:val="00C21E5A"/>
    <w:rsid w:val="00C31643"/>
    <w:rsid w:val="00C36E8C"/>
    <w:rsid w:val="00C51A8F"/>
    <w:rsid w:val="00C52EFF"/>
    <w:rsid w:val="00C635BC"/>
    <w:rsid w:val="00C845B1"/>
    <w:rsid w:val="00CA292A"/>
    <w:rsid w:val="00CB030B"/>
    <w:rsid w:val="00CB6859"/>
    <w:rsid w:val="00CD38FF"/>
    <w:rsid w:val="00CD62C0"/>
    <w:rsid w:val="00D232EF"/>
    <w:rsid w:val="00D35468"/>
    <w:rsid w:val="00D45102"/>
    <w:rsid w:val="00D45FF0"/>
    <w:rsid w:val="00D66A9D"/>
    <w:rsid w:val="00D75095"/>
    <w:rsid w:val="00D83D82"/>
    <w:rsid w:val="00D90FAD"/>
    <w:rsid w:val="00D93340"/>
    <w:rsid w:val="00DA0907"/>
    <w:rsid w:val="00DA4712"/>
    <w:rsid w:val="00DA6E0E"/>
    <w:rsid w:val="00DE2EEB"/>
    <w:rsid w:val="00E06141"/>
    <w:rsid w:val="00E1188C"/>
    <w:rsid w:val="00E249A0"/>
    <w:rsid w:val="00E27EE4"/>
    <w:rsid w:val="00E43E76"/>
    <w:rsid w:val="00E443C4"/>
    <w:rsid w:val="00E477A1"/>
    <w:rsid w:val="00E54FB0"/>
    <w:rsid w:val="00E56E2A"/>
    <w:rsid w:val="00E6659B"/>
    <w:rsid w:val="00E67655"/>
    <w:rsid w:val="00E7499C"/>
    <w:rsid w:val="00E823A4"/>
    <w:rsid w:val="00E844D7"/>
    <w:rsid w:val="00E912F7"/>
    <w:rsid w:val="00E9503A"/>
    <w:rsid w:val="00EA4AF7"/>
    <w:rsid w:val="00EB51E6"/>
    <w:rsid w:val="00EE67AD"/>
    <w:rsid w:val="00EE6A3A"/>
    <w:rsid w:val="00EF7BFA"/>
    <w:rsid w:val="00F3150E"/>
    <w:rsid w:val="00F400A9"/>
    <w:rsid w:val="00F44C13"/>
    <w:rsid w:val="00F50AE9"/>
    <w:rsid w:val="00F53433"/>
    <w:rsid w:val="00F62A5A"/>
    <w:rsid w:val="00F72882"/>
    <w:rsid w:val="00F75509"/>
    <w:rsid w:val="00F94D3E"/>
    <w:rsid w:val="00F95013"/>
    <w:rsid w:val="00F95784"/>
    <w:rsid w:val="00FA6758"/>
    <w:rsid w:val="00FB1C55"/>
    <w:rsid w:val="00FB32C2"/>
    <w:rsid w:val="00FE75AF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65D7654-419E-46AC-8CC7-FE1F8741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D06"/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2">
    <w:name w:val="toc 2"/>
    <w:basedOn w:val="Normal"/>
    <w:next w:val="Normal"/>
    <w:autoRedefine/>
    <w:uiPriority w:val="39"/>
    <w:unhideWhenUsed/>
    <w:rsid w:val="00FB32C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B32C2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FB32C2"/>
    <w:rPr>
      <w:color w:val="CC9900" w:themeColor="hyperlink"/>
      <w:u w:val="single"/>
    </w:rPr>
  </w:style>
  <w:style w:type="character" w:customStyle="1" w:styleId="mw-headline">
    <w:name w:val="mw-headline"/>
    <w:basedOn w:val="Tipodeletrapredefinidodopargrafo"/>
    <w:rsid w:val="00AB1A97"/>
  </w:style>
  <w:style w:type="character" w:customStyle="1" w:styleId="mw-editsection">
    <w:name w:val="mw-editsection"/>
    <w:basedOn w:val="Tipodeletrapredefinidodopargrafo"/>
    <w:rsid w:val="00AB1A97"/>
  </w:style>
  <w:style w:type="character" w:customStyle="1" w:styleId="mw-editsection-bracket">
    <w:name w:val="mw-editsection-bracket"/>
    <w:basedOn w:val="Tipodeletrapredefinidodopargrafo"/>
    <w:rsid w:val="00AB1A97"/>
  </w:style>
  <w:style w:type="character" w:customStyle="1" w:styleId="mw-editsection-divider">
    <w:name w:val="mw-editsection-divider"/>
    <w:basedOn w:val="Tipodeletrapredefinidodopargrafo"/>
    <w:rsid w:val="00AB1A97"/>
  </w:style>
  <w:style w:type="paragraph" w:styleId="NormalWeb">
    <w:name w:val="Normal (Web)"/>
    <w:basedOn w:val="Normal"/>
    <w:uiPriority w:val="99"/>
    <w:unhideWhenUsed/>
    <w:rsid w:val="00AB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00A9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785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3">
    <w:name w:val="Grid Table 4 Accent 3"/>
    <w:basedOn w:val="Tabelanormal"/>
    <w:uiPriority w:val="49"/>
    <w:rsid w:val="007855A4"/>
    <w:pPr>
      <w:spacing w:after="0" w:line="240" w:lineRule="auto"/>
    </w:pPr>
    <w:tblPr>
      <w:tblStyleRowBandSize w:val="1"/>
      <w:tblStyleColBandSize w:val="1"/>
      <w:tblBorders>
        <w:top w:val="single" w:sz="4" w:space="0" w:color="97A7CF" w:themeColor="accent3" w:themeTint="99"/>
        <w:left w:val="single" w:sz="4" w:space="0" w:color="97A7CF" w:themeColor="accent3" w:themeTint="99"/>
        <w:bottom w:val="single" w:sz="4" w:space="0" w:color="97A7CF" w:themeColor="accent3" w:themeTint="99"/>
        <w:right w:val="single" w:sz="4" w:space="0" w:color="97A7CF" w:themeColor="accent3" w:themeTint="99"/>
        <w:insideH w:val="single" w:sz="4" w:space="0" w:color="97A7CF" w:themeColor="accent3" w:themeTint="99"/>
        <w:insideV w:val="single" w:sz="4" w:space="0" w:color="97A7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26DB0" w:themeColor="accent3"/>
          <w:left w:val="single" w:sz="4" w:space="0" w:color="526DB0" w:themeColor="accent3"/>
          <w:bottom w:val="single" w:sz="4" w:space="0" w:color="526DB0" w:themeColor="accent3"/>
          <w:right w:val="single" w:sz="4" w:space="0" w:color="526DB0" w:themeColor="accent3"/>
          <w:insideH w:val="nil"/>
          <w:insideV w:val="nil"/>
        </w:tcBorders>
        <w:shd w:val="clear" w:color="auto" w:fill="526DB0" w:themeFill="accent3"/>
      </w:tcPr>
    </w:tblStylePr>
    <w:tblStylePr w:type="lastRow">
      <w:rPr>
        <w:b/>
        <w:bCs/>
      </w:rPr>
      <w:tblPr/>
      <w:tcPr>
        <w:tcBorders>
          <w:top w:val="double" w:sz="4" w:space="0" w:color="526DB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EF" w:themeFill="accent3" w:themeFillTint="33"/>
      </w:tcPr>
    </w:tblStylePr>
    <w:tblStylePr w:type="band1Horz">
      <w:tblPr/>
      <w:tcPr>
        <w:shd w:val="clear" w:color="auto" w:fill="DCE1EF" w:themeFill="accent3" w:themeFillTint="33"/>
      </w:tcPr>
    </w:tblStylePr>
  </w:style>
  <w:style w:type="table" w:styleId="TabeladeLista4-Destaque5">
    <w:name w:val="List Table 4 Accent 5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EA9B7B" w:themeColor="accent5" w:themeTint="99"/>
        <w:left w:val="single" w:sz="4" w:space="0" w:color="EA9B7B" w:themeColor="accent5" w:themeTint="99"/>
        <w:bottom w:val="single" w:sz="4" w:space="0" w:color="EA9B7B" w:themeColor="accent5" w:themeTint="99"/>
        <w:right w:val="single" w:sz="4" w:space="0" w:color="EA9B7B" w:themeColor="accent5" w:themeTint="99"/>
        <w:insideH w:val="single" w:sz="4" w:space="0" w:color="EA9B7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5924" w:themeColor="accent5"/>
          <w:left w:val="single" w:sz="4" w:space="0" w:color="DC5924" w:themeColor="accent5"/>
          <w:bottom w:val="single" w:sz="4" w:space="0" w:color="DC5924" w:themeColor="accent5"/>
          <w:right w:val="single" w:sz="4" w:space="0" w:color="DC5924" w:themeColor="accent5"/>
          <w:insideH w:val="nil"/>
        </w:tcBorders>
        <w:shd w:val="clear" w:color="auto" w:fill="DC5924" w:themeFill="accent5"/>
      </w:tcPr>
    </w:tblStylePr>
    <w:tblStylePr w:type="lastRow">
      <w:rPr>
        <w:b/>
        <w:bCs/>
      </w:rPr>
      <w:tblPr/>
      <w:tcPr>
        <w:tcBorders>
          <w:top w:val="double" w:sz="4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DD3" w:themeFill="accent5" w:themeFillTint="33"/>
      </w:tcPr>
    </w:tblStylePr>
    <w:tblStylePr w:type="band1Horz">
      <w:tblPr/>
      <w:tcPr>
        <w:shd w:val="clear" w:color="auto" w:fill="F8DDD3" w:themeFill="accent5" w:themeFillTint="33"/>
      </w:tcPr>
    </w:tblStylePr>
  </w:style>
  <w:style w:type="table" w:styleId="TabeladeGrelha4-Destaque4">
    <w:name w:val="Grid Table 4 Accent 4"/>
    <w:basedOn w:val="Tabelanormal"/>
    <w:uiPriority w:val="49"/>
    <w:rsid w:val="00493009"/>
    <w:pPr>
      <w:spacing w:after="0" w:line="240" w:lineRule="auto"/>
    </w:pPr>
    <w:tblPr>
      <w:tblStyleRowBandSize w:val="1"/>
      <w:tblStyleColBandSize w:val="1"/>
      <w:tblBorders>
        <w:top w:val="single" w:sz="4" w:space="0" w:color="C1C2CD" w:themeColor="accent4" w:themeTint="99"/>
        <w:left w:val="single" w:sz="4" w:space="0" w:color="C1C2CD" w:themeColor="accent4" w:themeTint="99"/>
        <w:bottom w:val="single" w:sz="4" w:space="0" w:color="C1C2CD" w:themeColor="accent4" w:themeTint="99"/>
        <w:right w:val="single" w:sz="4" w:space="0" w:color="C1C2CD" w:themeColor="accent4" w:themeTint="99"/>
        <w:insideH w:val="single" w:sz="4" w:space="0" w:color="C1C2CD" w:themeColor="accent4" w:themeTint="99"/>
        <w:insideV w:val="single" w:sz="4" w:space="0" w:color="C1C2C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AAC" w:themeColor="accent4"/>
          <w:left w:val="single" w:sz="4" w:space="0" w:color="989AAC" w:themeColor="accent4"/>
          <w:bottom w:val="single" w:sz="4" w:space="0" w:color="989AAC" w:themeColor="accent4"/>
          <w:right w:val="single" w:sz="4" w:space="0" w:color="989AAC" w:themeColor="accent4"/>
          <w:insideH w:val="nil"/>
          <w:insideV w:val="nil"/>
        </w:tcBorders>
        <w:shd w:val="clear" w:color="auto" w:fill="989AAC" w:themeFill="accent4"/>
      </w:tcPr>
    </w:tblStylePr>
    <w:tblStylePr w:type="lastRow">
      <w:rPr>
        <w:b/>
        <w:bCs/>
      </w:rPr>
      <w:tblPr/>
      <w:tcPr>
        <w:tcBorders>
          <w:top w:val="double" w:sz="4" w:space="0" w:color="989AA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52216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4" w:space="0" w:color="AFAFAF" w:themeColor="accent1" w:themeTint="99"/>
        <w:left w:val="single" w:sz="4" w:space="0" w:color="AFAFAF" w:themeColor="accent1" w:themeTint="99"/>
        <w:bottom w:val="single" w:sz="4" w:space="0" w:color="AFAFAF" w:themeColor="accent1" w:themeTint="99"/>
        <w:right w:val="single" w:sz="4" w:space="0" w:color="AFAFAF" w:themeColor="accent1" w:themeTint="99"/>
        <w:insideH w:val="single" w:sz="4" w:space="0" w:color="AFAFAF" w:themeColor="accent1" w:themeTint="99"/>
        <w:insideV w:val="single" w:sz="4" w:space="0" w:color="AFAFA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1" w:themeFillTint="33"/>
      </w:tcPr>
    </w:tblStylePr>
    <w:tblStylePr w:type="band1Horz">
      <w:tblPr/>
      <w:tcPr>
        <w:shd w:val="clear" w:color="auto" w:fill="E4E4E4" w:themeFill="accent1" w:themeFillTint="33"/>
      </w:tcPr>
    </w:tblStylePr>
  </w:style>
  <w:style w:type="paragraph" w:styleId="ndice1">
    <w:name w:val="toc 1"/>
    <w:basedOn w:val="Normal"/>
    <w:next w:val="Normal"/>
    <w:autoRedefine/>
    <w:uiPriority w:val="39"/>
    <w:unhideWhenUsed/>
    <w:rsid w:val="00562AA8"/>
    <w:pPr>
      <w:spacing w:after="100"/>
    </w:pPr>
  </w:style>
  <w:style w:type="table" w:styleId="TabelaSimples3">
    <w:name w:val="Plain Table 3"/>
    <w:basedOn w:val="Tabelanormal"/>
    <w:uiPriority w:val="43"/>
    <w:rsid w:val="00C635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2-Destaque4">
    <w:name w:val="Grid Table 2 Accent 4"/>
    <w:basedOn w:val="Tabelanormal"/>
    <w:uiPriority w:val="47"/>
    <w:rsid w:val="003F745B"/>
    <w:pPr>
      <w:spacing w:after="0" w:line="240" w:lineRule="auto"/>
    </w:pPr>
    <w:tblPr>
      <w:tblStyleRowBandSize w:val="1"/>
      <w:tblStyleColBandSize w:val="1"/>
      <w:tblBorders>
        <w:top w:val="single" w:sz="2" w:space="0" w:color="C1C2CD" w:themeColor="accent4" w:themeTint="99"/>
        <w:bottom w:val="single" w:sz="2" w:space="0" w:color="C1C2CD" w:themeColor="accent4" w:themeTint="99"/>
        <w:insideH w:val="single" w:sz="2" w:space="0" w:color="C1C2CD" w:themeColor="accent4" w:themeTint="99"/>
        <w:insideV w:val="single" w:sz="2" w:space="0" w:color="C1C2C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2C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2C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E" w:themeFill="accent4" w:themeFillTint="33"/>
      </w:tcPr>
    </w:tblStylePr>
    <w:tblStylePr w:type="band1Horz">
      <w:tblPr/>
      <w:tcPr>
        <w:shd w:val="clear" w:color="auto" w:fill="EAEAEE" w:themeFill="accent4" w:themeFillTint="33"/>
      </w:tcPr>
    </w:tblStylePr>
  </w:style>
  <w:style w:type="table" w:styleId="TabeladeGrelha1Clara-Destaque1">
    <w:name w:val="Grid Table 1 Light Accent 1"/>
    <w:basedOn w:val="Tabelanormal"/>
    <w:uiPriority w:val="46"/>
    <w:rsid w:val="00CA29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1" w:themeTint="66"/>
        <w:left w:val="single" w:sz="4" w:space="0" w:color="C9C9C9" w:themeColor="accent1" w:themeTint="66"/>
        <w:bottom w:val="single" w:sz="4" w:space="0" w:color="C9C9C9" w:themeColor="accent1" w:themeTint="66"/>
        <w:right w:val="single" w:sz="4" w:space="0" w:color="C9C9C9" w:themeColor="accent1" w:themeTint="66"/>
        <w:insideH w:val="single" w:sz="4" w:space="0" w:color="C9C9C9" w:themeColor="accent1" w:themeTint="66"/>
        <w:insideV w:val="single" w:sz="4" w:space="0" w:color="C9C9C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FAFA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AFA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CA29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1B0C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reiro\Documents\_IPS\Relat&#243;rio_TEMPLATE_12Out2017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2A0CD-8298-4CC6-AA62-3AED158429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2B80B5-7A7F-4932-B067-72F3028A1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Relatório_TEMPLATE_12Out2017.dotx</Template>
  <TotalTime>2968</TotalTime>
  <Pages>27</Pages>
  <Words>3723</Words>
  <Characters>20107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Basket score</vt:lpstr>
    </vt:vector>
  </TitlesOfParts>
  <Company/>
  <LinksUpToDate>false</LinksUpToDate>
  <CharactersWithSpaces>23783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Basket score</dc:title>
  <dc:subject>Algoritmos e tipos abstratos de dados 2017/2018</dc:subject>
  <dc:creator>Daniel Barreiro</dc:creator>
  <cp:keywords/>
  <dc:description/>
  <cp:lastModifiedBy>Utilizador do Windows</cp:lastModifiedBy>
  <cp:revision>1</cp:revision>
  <cp:lastPrinted>2017-10-19T23:27:00Z</cp:lastPrinted>
  <dcterms:created xsi:type="dcterms:W3CDTF">2017-11-16T18:15:00Z</dcterms:created>
  <dcterms:modified xsi:type="dcterms:W3CDTF">2018-04-24T01:34:00Z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